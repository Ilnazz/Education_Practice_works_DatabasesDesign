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E5D8" w14:textId="77777777" w:rsidR="005951BB" w:rsidRPr="00F467A8" w:rsidRDefault="005951BB" w:rsidP="00595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</w:p>
    <w:p w14:paraId="4CCC7CDD" w14:textId="77777777" w:rsidR="005951BB" w:rsidRPr="00F467A8" w:rsidRDefault="005951BB" w:rsidP="00595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Тема: Типы связей в РБД</w:t>
      </w:r>
    </w:p>
    <w:p w14:paraId="5BDF0B9E" w14:textId="2A5DE56F" w:rsidR="005951BB" w:rsidRPr="00F467A8" w:rsidRDefault="005951BB" w:rsidP="00595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F467A8">
        <w:rPr>
          <w:rFonts w:ascii="Times New Roman" w:hAnsi="Times New Roman" w:cs="Times New Roman"/>
          <w:b/>
          <w:sz w:val="28"/>
          <w:szCs w:val="28"/>
        </w:rPr>
        <w:t>: Научит</w:t>
      </w:r>
      <w:r w:rsidR="003B1E3B">
        <w:rPr>
          <w:rFonts w:ascii="Times New Roman" w:hAnsi="Times New Roman" w:cs="Times New Roman"/>
          <w:b/>
          <w:sz w:val="28"/>
          <w:szCs w:val="28"/>
        </w:rPr>
        <w:t>ь</w:t>
      </w:r>
      <w:r w:rsidRPr="00F467A8">
        <w:rPr>
          <w:rFonts w:ascii="Times New Roman" w:hAnsi="Times New Roman" w:cs="Times New Roman"/>
          <w:b/>
          <w:sz w:val="28"/>
          <w:szCs w:val="28"/>
        </w:rPr>
        <w:t>ся</w:t>
      </w:r>
      <w:proofErr w:type="gramEnd"/>
      <w:r w:rsidRPr="00F467A8">
        <w:rPr>
          <w:rFonts w:ascii="Times New Roman" w:hAnsi="Times New Roman" w:cs="Times New Roman"/>
          <w:b/>
          <w:sz w:val="28"/>
          <w:szCs w:val="28"/>
        </w:rPr>
        <w:t xml:space="preserve"> устанавливать связи различных типов между отношениями в РБД.</w:t>
      </w:r>
    </w:p>
    <w:p w14:paraId="16CD845E" w14:textId="77777777" w:rsidR="005951BB" w:rsidRPr="00F467A8" w:rsidRDefault="005951BB" w:rsidP="005951BB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273F24BE" w14:textId="6FF8AD7D" w:rsidR="00706136" w:rsidRPr="00F467A8" w:rsidRDefault="005951BB">
      <w:pPr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Вариант 22: дорога – оборудование.</w:t>
      </w:r>
    </w:p>
    <w:p w14:paraId="32247512" w14:textId="3C92AD2C" w:rsidR="00B32C42" w:rsidRPr="00F467A8" w:rsidRDefault="00B32C42" w:rsidP="00B32C42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Даны два объекта</w:t>
      </w:r>
      <w:r w:rsidRPr="00F467A8">
        <w:rPr>
          <w:rFonts w:ascii="Times New Roman" w:hAnsi="Times New Roman" w:cs="Times New Roman"/>
          <w:sz w:val="28"/>
          <w:szCs w:val="28"/>
        </w:rPr>
        <w:t>: Дорога и Оборудование</w:t>
      </w:r>
      <w:r w:rsidRPr="00F467A8">
        <w:rPr>
          <w:rFonts w:ascii="Times New Roman" w:hAnsi="Times New Roman" w:cs="Times New Roman"/>
          <w:sz w:val="28"/>
          <w:szCs w:val="28"/>
        </w:rPr>
        <w:t>. Установить между ними все возможные связи</w:t>
      </w:r>
    </w:p>
    <w:p w14:paraId="37A76010" w14:textId="3114BE3F" w:rsidR="005951BB" w:rsidRPr="00F467A8" w:rsidRDefault="005951BB">
      <w:pPr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03D34B1C" w14:textId="18657D07" w:rsidR="005951BB" w:rsidRPr="00F467A8" w:rsidRDefault="005951BB" w:rsidP="005951B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Схема базы данных:</w:t>
      </w:r>
    </w:p>
    <w:p w14:paraId="087A28B9" w14:textId="2A22C98A" w:rsidR="005951BB" w:rsidRPr="00F467A8" w:rsidRDefault="005951BB" w:rsidP="005951BB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Дорога </w:t>
      </w:r>
      <w:r w:rsidR="00B32C42" w:rsidRPr="00F467A8">
        <w:rPr>
          <w:rFonts w:ascii="Times New Roman" w:hAnsi="Times New Roman" w:cs="Times New Roman"/>
          <w:bCs/>
          <w:sz w:val="28"/>
          <w:szCs w:val="28"/>
        </w:rPr>
        <w:t>(</w:t>
      </w:r>
      <w:r w:rsidR="00B32C42"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32C42"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</w:t>
      </w:r>
      <w:r w:rsidR="004F0281"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</w:t>
      </w:r>
      <w:r w:rsidR="00B32C42" w:rsidRPr="00F467A8">
        <w:rPr>
          <w:rFonts w:ascii="Times New Roman" w:hAnsi="Times New Roman" w:cs="Times New Roman"/>
          <w:bCs/>
          <w:sz w:val="28"/>
          <w:szCs w:val="28"/>
          <w:lang w:val="tt-RU"/>
        </w:rPr>
        <w:t xml:space="preserve"> категория</w:t>
      </w:r>
      <w:r w:rsidR="004F0281" w:rsidRPr="00F467A8">
        <w:rPr>
          <w:rFonts w:ascii="Times New Roman" w:hAnsi="Times New Roman" w:cs="Times New Roman"/>
          <w:bCs/>
          <w:sz w:val="28"/>
          <w:szCs w:val="28"/>
          <w:lang w:val="tt-RU"/>
        </w:rPr>
        <w:t>)</w:t>
      </w:r>
    </w:p>
    <w:p w14:paraId="1BD6F1F6" w14:textId="139A87E1" w:rsidR="004F0281" w:rsidRPr="00F467A8" w:rsidRDefault="004F0281" w:rsidP="005951BB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</w:t>
      </w:r>
      <w:r w:rsidR="00B32C42" w:rsidRPr="00F467A8">
        <w:rPr>
          <w:rFonts w:ascii="Times New Roman" w:hAnsi="Times New Roman" w:cs="Times New Roman"/>
          <w:bCs/>
          <w:sz w:val="28"/>
          <w:szCs w:val="28"/>
          <w:lang w:val="tt-RU"/>
        </w:rPr>
        <w:t xml:space="preserve"> назначение, название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)</w:t>
      </w:r>
    </w:p>
    <w:p w14:paraId="6B9AFB3F" w14:textId="68BFE0E0" w:rsidR="00B32C42" w:rsidRPr="00F467A8" w:rsidRDefault="00B32C42" w:rsidP="00B32C42">
      <w:pPr>
        <w:pStyle w:val="a3"/>
        <w:numPr>
          <w:ilvl w:val="0"/>
          <w:numId w:val="1"/>
        </w:num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Таблицы с данными</w:t>
      </w:r>
      <w:r w:rsidR="003C1D72" w:rsidRPr="00F467A8">
        <w:rPr>
          <w:rFonts w:ascii="Times New Roman" w:hAnsi="Times New Roman" w:cs="Times New Roman"/>
          <w:sz w:val="28"/>
          <w:szCs w:val="28"/>
        </w:rPr>
        <w:t>:</w:t>
      </w:r>
    </w:p>
    <w:p w14:paraId="33A58B7C" w14:textId="00A737B8" w:rsidR="00B32C42" w:rsidRPr="00F467A8" w:rsidRDefault="0017512C" w:rsidP="00B32C42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 xml:space="preserve">                    Дороги</w:t>
      </w:r>
      <w:r w:rsidRPr="00F467A8">
        <w:rPr>
          <w:rFonts w:ascii="Times New Roman" w:hAnsi="Times New Roman" w:cs="Times New Roman"/>
          <w:sz w:val="28"/>
          <w:szCs w:val="28"/>
        </w:rPr>
        <w:tab/>
      </w:r>
      <w:r w:rsidR="00B32C42" w:rsidRPr="00F467A8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    Оборудование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1"/>
        <w:gridCol w:w="1799"/>
        <w:gridCol w:w="1261"/>
        <w:gridCol w:w="221"/>
        <w:gridCol w:w="1712"/>
        <w:gridCol w:w="2103"/>
        <w:gridCol w:w="1298"/>
      </w:tblGrid>
      <w:tr w:rsidR="0017512C" w:rsidRPr="00F467A8" w14:paraId="3F55017A" w14:textId="77777777" w:rsidTr="0017512C">
        <w:tc>
          <w:tcPr>
            <w:tcW w:w="985" w:type="dxa"/>
          </w:tcPr>
          <w:p w14:paraId="70E4E797" w14:textId="587E85A5" w:rsidR="00B32C42" w:rsidRPr="00473EC2" w:rsidRDefault="00B32C42" w:rsidP="004473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1951" w:type="dxa"/>
          </w:tcPr>
          <w:p w14:paraId="18957A01" w14:textId="7E4EC47F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361" w:type="dxa"/>
          </w:tcPr>
          <w:p w14:paraId="39762C70" w14:textId="593FC456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702D0" w14:textId="77777777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1853906D" w14:textId="3F23C0C3" w:rsidR="00B32C42" w:rsidRPr="00473EC2" w:rsidRDefault="00B32C42" w:rsidP="004473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1702" w:type="dxa"/>
          </w:tcPr>
          <w:p w14:paraId="58D8552D" w14:textId="78639A98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356" w:type="dxa"/>
          </w:tcPr>
          <w:p w14:paraId="7E48864C" w14:textId="04B5A156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17512C" w:rsidRPr="00F467A8" w14:paraId="1C5F2D45" w14:textId="77777777" w:rsidTr="0017512C">
        <w:tc>
          <w:tcPr>
            <w:tcW w:w="985" w:type="dxa"/>
          </w:tcPr>
          <w:p w14:paraId="3B268681" w14:textId="5A7A51FF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1951" w:type="dxa"/>
          </w:tcPr>
          <w:p w14:paraId="5002CCE4" w14:textId="03635DF4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361" w:type="dxa"/>
          </w:tcPr>
          <w:p w14:paraId="167B325A" w14:textId="37AB7429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E1055" w14:textId="77777777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736566CA" w14:textId="1536788E" w:rsidR="00B32C42" w:rsidRPr="00F467A8" w:rsidRDefault="005C0104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14:paraId="14255264" w14:textId="02F0988A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356" w:type="dxa"/>
          </w:tcPr>
          <w:p w14:paraId="76D6754E" w14:textId="3239DF93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</w:tr>
      <w:tr w:rsidR="0017512C" w:rsidRPr="00F467A8" w14:paraId="0DA0FC77" w14:textId="77777777" w:rsidTr="0017512C">
        <w:tc>
          <w:tcPr>
            <w:tcW w:w="985" w:type="dxa"/>
          </w:tcPr>
          <w:p w14:paraId="0A587454" w14:textId="34748F6C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1951" w:type="dxa"/>
          </w:tcPr>
          <w:p w14:paraId="7E738032" w14:textId="05B2871A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361" w:type="dxa"/>
          </w:tcPr>
          <w:p w14:paraId="3009FB85" w14:textId="17F72421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9D2B5" w14:textId="77777777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158525A0" w14:textId="683F1BE5" w:rsidR="0017512C" w:rsidRPr="00F467A8" w:rsidRDefault="005C0104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2" w:type="dxa"/>
          </w:tcPr>
          <w:p w14:paraId="3001239F" w14:textId="6ACDC038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356" w:type="dxa"/>
          </w:tcPr>
          <w:p w14:paraId="36C062F4" w14:textId="1F811267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</w:tr>
      <w:tr w:rsidR="0017512C" w:rsidRPr="00F467A8" w14:paraId="677C44E9" w14:textId="77777777" w:rsidTr="0017512C">
        <w:tc>
          <w:tcPr>
            <w:tcW w:w="985" w:type="dxa"/>
          </w:tcPr>
          <w:p w14:paraId="74022231" w14:textId="3F32889B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1951" w:type="dxa"/>
          </w:tcPr>
          <w:p w14:paraId="10E69E26" w14:textId="1F00AE67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361" w:type="dxa"/>
          </w:tcPr>
          <w:p w14:paraId="7A4DE474" w14:textId="10AF39A6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04BD2" w14:textId="77777777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410977E1" w14:textId="15E1DEF9" w:rsidR="00B32C42" w:rsidRPr="00F467A8" w:rsidRDefault="005C0104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2" w:type="dxa"/>
          </w:tcPr>
          <w:p w14:paraId="2348BC3F" w14:textId="626165E7" w:rsidR="0017512C" w:rsidRPr="00F467A8" w:rsidRDefault="0017512C" w:rsidP="0017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356" w:type="dxa"/>
          </w:tcPr>
          <w:p w14:paraId="386A77A2" w14:textId="38CA5D5E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</w:tr>
      <w:tr w:rsidR="0017512C" w:rsidRPr="00F467A8" w14:paraId="1C4138F3" w14:textId="77777777" w:rsidTr="0017512C">
        <w:tc>
          <w:tcPr>
            <w:tcW w:w="985" w:type="dxa"/>
          </w:tcPr>
          <w:p w14:paraId="256C8E4A" w14:textId="1BB388E6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1951" w:type="dxa"/>
          </w:tcPr>
          <w:p w14:paraId="509B7916" w14:textId="56D40BB2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361" w:type="dxa"/>
          </w:tcPr>
          <w:p w14:paraId="7781106A" w14:textId="0C1D71DF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B16062" w14:textId="77777777" w:rsidR="00B32C42" w:rsidRPr="00F467A8" w:rsidRDefault="00B32C42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left w:val="single" w:sz="4" w:space="0" w:color="auto"/>
            </w:tcBorders>
          </w:tcPr>
          <w:p w14:paraId="57CB7D72" w14:textId="78E014F1" w:rsidR="00B32C42" w:rsidRPr="00F467A8" w:rsidRDefault="005C0104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2" w:type="dxa"/>
          </w:tcPr>
          <w:p w14:paraId="34986332" w14:textId="50491796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356" w:type="dxa"/>
          </w:tcPr>
          <w:p w14:paraId="55223467" w14:textId="4C59C78E" w:rsidR="00B32C42" w:rsidRPr="00F467A8" w:rsidRDefault="0017512C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</w:tr>
    </w:tbl>
    <w:p w14:paraId="668AC733" w14:textId="77777777" w:rsidR="00F467A8" w:rsidRDefault="00F467A8" w:rsidP="0017512C">
      <w:pPr>
        <w:rPr>
          <w:rFonts w:ascii="Times New Roman" w:hAnsi="Times New Roman" w:cs="Times New Roman"/>
          <w:b/>
          <w:sz w:val="28"/>
          <w:szCs w:val="28"/>
        </w:rPr>
      </w:pPr>
    </w:p>
    <w:p w14:paraId="72B0CCCD" w14:textId="77777777" w:rsidR="00F467A8" w:rsidRDefault="00F467A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51807A" w14:textId="7508EE74" w:rsidR="0017512C" w:rsidRPr="00F467A8" w:rsidRDefault="0017512C" w:rsidP="0017512C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lastRenderedPageBreak/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>«1:1»</w:t>
      </w:r>
      <w:r w:rsidR="00B1757E" w:rsidRPr="00F467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757E"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67A8">
        <w:rPr>
          <w:rFonts w:ascii="Times New Roman" w:hAnsi="Times New Roman" w:cs="Times New Roman"/>
          <w:bCs/>
          <w:sz w:val="28"/>
          <w:szCs w:val="28"/>
        </w:rPr>
        <w:t>-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 xml:space="preserve"> </w:t>
      </w:r>
      <w:r w:rsidRPr="00F467A8">
        <w:rPr>
          <w:rFonts w:ascii="Times New Roman" w:hAnsi="Times New Roman" w:cs="Times New Roman"/>
          <w:sz w:val="28"/>
          <w:szCs w:val="28"/>
        </w:rPr>
        <w:t>К</w:t>
      </w:r>
      <w:r w:rsidRPr="00F467A8">
        <w:rPr>
          <w:rFonts w:ascii="Times New Roman" w:hAnsi="Times New Roman" w:cs="Times New Roman"/>
          <w:sz w:val="28"/>
          <w:szCs w:val="28"/>
        </w:rPr>
        <w:t>аждому кортежу одного отношения соответствует только один кортеж другого отношения</w:t>
      </w:r>
      <w:r w:rsidRPr="00F467A8">
        <w:rPr>
          <w:rFonts w:ascii="Times New Roman" w:hAnsi="Times New Roman" w:cs="Times New Roman"/>
          <w:sz w:val="28"/>
          <w:szCs w:val="28"/>
        </w:rPr>
        <w:t>.</w:t>
      </w:r>
    </w:p>
    <w:p w14:paraId="165DA2B9" w14:textId="732C5DEF" w:rsidR="0017512C" w:rsidRPr="00F467A8" w:rsidRDefault="0017512C" w:rsidP="0017512C">
      <w:pPr>
        <w:pStyle w:val="a3"/>
        <w:spacing w:after="14" w:line="268" w:lineRule="auto"/>
        <w:ind w:left="0" w:right="4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F467A8">
        <w:rPr>
          <w:rFonts w:ascii="Times New Roman" w:hAnsi="Times New Roman" w:cs="Times New Roman"/>
          <w:b/>
          <w:sz w:val="28"/>
          <w:szCs w:val="28"/>
        </w:rPr>
        <w:t>.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Как установить 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>«</w:t>
      </w:r>
      <w:r w:rsidRPr="00F467A8">
        <w:rPr>
          <w:rFonts w:ascii="Times New Roman" w:hAnsi="Times New Roman" w:cs="Times New Roman"/>
          <w:b/>
          <w:sz w:val="28"/>
          <w:szCs w:val="28"/>
        </w:rPr>
        <w:t>1:1</w:t>
      </w:r>
      <w:r w:rsidRPr="00F467A8">
        <w:rPr>
          <w:rFonts w:ascii="Times New Roman" w:hAnsi="Times New Roman" w:cs="Times New Roman"/>
          <w:b/>
          <w:sz w:val="28"/>
          <w:szCs w:val="28"/>
        </w:rPr>
        <w:t>»</w:t>
      </w:r>
      <w:r w:rsidRPr="00F467A8">
        <w:rPr>
          <w:rFonts w:ascii="Times New Roman" w:hAnsi="Times New Roman" w:cs="Times New Roman"/>
          <w:b/>
          <w:sz w:val="28"/>
          <w:szCs w:val="28"/>
        </w:rPr>
        <w:t>:</w:t>
      </w:r>
    </w:p>
    <w:p w14:paraId="2138461F" w14:textId="77777777" w:rsidR="0017512C" w:rsidRPr="00F467A8" w:rsidRDefault="0017512C" w:rsidP="0017512C">
      <w:pPr>
        <w:pStyle w:val="a3"/>
        <w:spacing w:after="14" w:line="268" w:lineRule="auto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 связи 1:1 в обоих отношениях должен быть одинаковый первичный ключ, поэтому выполняем следующие действия:</w:t>
      </w:r>
    </w:p>
    <w:p w14:paraId="06E6EA38" w14:textId="77777777" w:rsidR="0017512C" w:rsidRPr="00F467A8" w:rsidRDefault="0017512C" w:rsidP="0017512C">
      <w:pPr>
        <w:pStyle w:val="a3"/>
        <w:numPr>
          <w:ilvl w:val="0"/>
          <w:numId w:val="4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Во второе отношение добавляем новый атрибут первичный ключ из первого отношения (выделен жирным шрифтом).</w:t>
      </w:r>
    </w:p>
    <w:p w14:paraId="63B42518" w14:textId="77777777" w:rsidR="0017512C" w:rsidRPr="00F467A8" w:rsidRDefault="0017512C" w:rsidP="0017512C">
      <w:pPr>
        <w:pStyle w:val="a3"/>
        <w:numPr>
          <w:ilvl w:val="0"/>
          <w:numId w:val="4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Во втором отношении назначаем первичным ключом добавленный атрибут.</w:t>
      </w:r>
    </w:p>
    <w:p w14:paraId="10FFFB80" w14:textId="77777777" w:rsidR="0017512C" w:rsidRPr="00F467A8" w:rsidRDefault="0017512C" w:rsidP="0017512C">
      <w:pPr>
        <w:pStyle w:val="a3"/>
        <w:numPr>
          <w:ilvl w:val="0"/>
          <w:numId w:val="4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 обоих отношениях первичный ключ становится одинаковым.</w:t>
      </w:r>
    </w:p>
    <w:p w14:paraId="47601D57" w14:textId="77777777" w:rsidR="0017512C" w:rsidRPr="00F467A8" w:rsidRDefault="0017512C" w:rsidP="0017512C">
      <w:pPr>
        <w:pStyle w:val="a3"/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</w:p>
    <w:p w14:paraId="697BBF3F" w14:textId="77777777" w:rsidR="0017512C" w:rsidRPr="00F467A8" w:rsidRDefault="0017512C" w:rsidP="001751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Словесное описание связи:</w:t>
      </w:r>
    </w:p>
    <w:p w14:paraId="59872431" w14:textId="1B7216A3" w:rsidR="0017512C" w:rsidRPr="00F467A8" w:rsidRDefault="0017512C" w:rsidP="00F467A8">
      <w:pPr>
        <w:pStyle w:val="a3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F467A8">
        <w:rPr>
          <w:rFonts w:ascii="Times New Roman" w:hAnsi="Times New Roman" w:cs="Times New Roman"/>
          <w:b/>
          <w:sz w:val="28"/>
          <w:szCs w:val="28"/>
        </w:rPr>
        <w:t>одной дороге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 может использоваться </w:t>
      </w:r>
      <w:r w:rsidRPr="00F467A8">
        <w:rPr>
          <w:rFonts w:ascii="Times New Roman" w:hAnsi="Times New Roman" w:cs="Times New Roman"/>
          <w:b/>
          <w:sz w:val="28"/>
          <w:szCs w:val="28"/>
        </w:rPr>
        <w:t>одно оборудование.</w:t>
      </w:r>
    </w:p>
    <w:p w14:paraId="0073888C" w14:textId="360321C5" w:rsidR="0017512C" w:rsidRPr="00F467A8" w:rsidRDefault="0017512C" w:rsidP="001751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Схема базы данных</w:t>
      </w:r>
      <w:r w:rsidRPr="00F467A8">
        <w:rPr>
          <w:rFonts w:ascii="Times New Roman" w:hAnsi="Times New Roman" w:cs="Times New Roman"/>
          <w:sz w:val="28"/>
          <w:szCs w:val="28"/>
        </w:rPr>
        <w:t>:</w:t>
      </w:r>
    </w:p>
    <w:p w14:paraId="59A8870E" w14:textId="22A01951" w:rsidR="0017512C" w:rsidRPr="00F467A8" w:rsidRDefault="0017512C" w:rsidP="0017512C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Дорога (</w:t>
      </w:r>
      <w:r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протяженность, категория)</w:t>
      </w:r>
    </w:p>
    <w:p w14:paraId="31334973" w14:textId="0197BC83" w:rsidR="0017512C" w:rsidRPr="00F467A8" w:rsidRDefault="0017512C" w:rsidP="003C1D72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№ оборудования, назначение, название)</w:t>
      </w:r>
    </w:p>
    <w:p w14:paraId="3527B18D" w14:textId="03CCBD8F" w:rsidR="003C1D72" w:rsidRPr="00F467A8" w:rsidRDefault="003C1D72" w:rsidP="003C1D72">
      <w:pPr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Диаграмма:</w:t>
      </w:r>
    </w:p>
    <w:p w14:paraId="6090D849" w14:textId="64073C7A" w:rsidR="003C1D72" w:rsidRPr="00F467A8" w:rsidRDefault="003C1D72" w:rsidP="003C1D72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object w:dxaOrig="9195" w:dyaOrig="3480" w14:anchorId="57FF1A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9.75pt;height:147.75pt" o:ole="">
            <v:imagedata r:id="rId5" o:title=""/>
          </v:shape>
          <o:OLEObject Type="Embed" ProgID="Visio.Drawing.15" ShapeID="_x0000_i1043" DrawAspect="Content" ObjectID="_1708370218" r:id="rId6"/>
        </w:object>
      </w:r>
    </w:p>
    <w:p w14:paraId="1602DD73" w14:textId="77777777" w:rsidR="003C1D72" w:rsidRPr="00F467A8" w:rsidRDefault="003C1D72" w:rsidP="003C1D72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Таблицы с данными:</w:t>
      </w:r>
    </w:p>
    <w:p w14:paraId="06F64E96" w14:textId="34A44758" w:rsidR="003C1D72" w:rsidRPr="00F467A8" w:rsidRDefault="003C1D72" w:rsidP="003C1D72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F467A8">
        <w:rPr>
          <w:rFonts w:ascii="Times New Roman" w:hAnsi="Times New Roman" w:cs="Times New Roman"/>
          <w:sz w:val="28"/>
          <w:szCs w:val="28"/>
        </w:rPr>
        <w:t xml:space="preserve">     </w:t>
      </w:r>
      <w:r w:rsidRPr="00F467A8">
        <w:rPr>
          <w:rFonts w:ascii="Times New Roman" w:hAnsi="Times New Roman" w:cs="Times New Roman"/>
          <w:sz w:val="28"/>
          <w:szCs w:val="28"/>
        </w:rPr>
        <w:t xml:space="preserve">Оборудование                                   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B1757E" w:rsidRPr="00F467A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F467A8">
        <w:rPr>
          <w:rFonts w:ascii="Times New Roman" w:hAnsi="Times New Roman" w:cs="Times New Roman"/>
          <w:sz w:val="28"/>
          <w:szCs w:val="28"/>
        </w:rPr>
        <w:t xml:space="preserve">Дороги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a4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34"/>
        <w:gridCol w:w="1986"/>
        <w:gridCol w:w="1842"/>
        <w:gridCol w:w="1560"/>
        <w:gridCol w:w="708"/>
        <w:gridCol w:w="1276"/>
        <w:gridCol w:w="2126"/>
        <w:gridCol w:w="993"/>
      </w:tblGrid>
      <w:tr w:rsidR="00B1757E" w:rsidRPr="00F467A8" w14:paraId="58177D0E" w14:textId="77777777" w:rsidTr="00B1757E">
        <w:tc>
          <w:tcPr>
            <w:tcW w:w="1134" w:type="dxa"/>
          </w:tcPr>
          <w:p w14:paraId="1CEDF5E4" w14:textId="18F171A0" w:rsidR="003C1D72" w:rsidRPr="00473EC2" w:rsidRDefault="003C1D72" w:rsidP="003C1D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1986" w:type="dxa"/>
          </w:tcPr>
          <w:p w14:paraId="323180BF" w14:textId="51CC127C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№ оборудования</w:t>
            </w:r>
          </w:p>
        </w:tc>
        <w:tc>
          <w:tcPr>
            <w:tcW w:w="1842" w:type="dxa"/>
          </w:tcPr>
          <w:p w14:paraId="3024F854" w14:textId="4A2F08C4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60" w:type="dxa"/>
          </w:tcPr>
          <w:p w14:paraId="1557794C" w14:textId="2E4E8D8E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516B9" w14:textId="77777777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4D5A74D" w14:textId="1388F597" w:rsidR="003C1D72" w:rsidRPr="00473EC2" w:rsidRDefault="003C1D72" w:rsidP="003C1D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2126" w:type="dxa"/>
          </w:tcPr>
          <w:p w14:paraId="3380049F" w14:textId="766B518B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993" w:type="dxa"/>
          </w:tcPr>
          <w:p w14:paraId="513E24D2" w14:textId="205AFD61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</w:tr>
      <w:tr w:rsidR="00B1757E" w:rsidRPr="00F467A8" w14:paraId="27CE3D11" w14:textId="77777777" w:rsidTr="00B1757E">
        <w:tc>
          <w:tcPr>
            <w:tcW w:w="1134" w:type="dxa"/>
          </w:tcPr>
          <w:p w14:paraId="22C9027B" w14:textId="01A0D069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1986" w:type="dxa"/>
          </w:tcPr>
          <w:p w14:paraId="18256A17" w14:textId="09EEB042" w:rsidR="003C1D72" w:rsidRPr="00F467A8" w:rsidRDefault="005C0104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6E63AC53" w14:textId="40E1000B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560" w:type="dxa"/>
          </w:tcPr>
          <w:p w14:paraId="00D6E04C" w14:textId="23336F15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765B4" w14:textId="7AB63587" w:rsidR="003C1D72" w:rsidRPr="00F467A8" w:rsidRDefault="00B1757E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1C0FF6" wp14:editId="33D943C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310515</wp:posOffset>
                      </wp:positionV>
                      <wp:extent cx="448945" cy="0"/>
                      <wp:effectExtent l="38100" t="76200" r="0" b="952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89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7691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26" type="#_x0000_t32" style="position:absolute;margin-left:-4.95pt;margin-top:24.45pt;width:35.3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FB576AB" w14:textId="59286CE1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2126" w:type="dxa"/>
          </w:tcPr>
          <w:p w14:paraId="1F965FFB" w14:textId="540BF5E8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993" w:type="dxa"/>
          </w:tcPr>
          <w:p w14:paraId="66ECDC59" w14:textId="2ADC6580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B1757E" w:rsidRPr="00F467A8" w14:paraId="4509AD58" w14:textId="77777777" w:rsidTr="00B1757E">
        <w:tc>
          <w:tcPr>
            <w:tcW w:w="1134" w:type="dxa"/>
          </w:tcPr>
          <w:p w14:paraId="4A810E22" w14:textId="116808FD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1986" w:type="dxa"/>
          </w:tcPr>
          <w:p w14:paraId="2E097CE2" w14:textId="232906E4" w:rsidR="003C1D72" w:rsidRPr="00F467A8" w:rsidRDefault="005C0104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3D08BD6C" w14:textId="7C52F363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560" w:type="dxa"/>
          </w:tcPr>
          <w:p w14:paraId="1357B17A" w14:textId="3CFA7243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0559C" w14:textId="694F5E29" w:rsidR="003C1D72" w:rsidRPr="00F467A8" w:rsidRDefault="00B1757E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359E46" wp14:editId="0D68580C">
                      <wp:simplePos x="0" y="0"/>
                      <wp:positionH relativeFrom="column">
                        <wp:posOffset>-50956</wp:posOffset>
                      </wp:positionH>
                      <wp:positionV relativeFrom="paragraph">
                        <wp:posOffset>213060</wp:posOffset>
                      </wp:positionV>
                      <wp:extent cx="448945" cy="5080"/>
                      <wp:effectExtent l="38100" t="76200" r="0" b="9017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894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9429A8" id="Прямая со стрелкой 10" o:spid="_x0000_s1026" type="#_x0000_t32" style="position:absolute;margin-left:-4pt;margin-top:16.8pt;width:35.35pt;height: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D2115AB" w14:textId="6FA00F3D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2126" w:type="dxa"/>
          </w:tcPr>
          <w:p w14:paraId="49490C59" w14:textId="3CFA53FF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993" w:type="dxa"/>
          </w:tcPr>
          <w:p w14:paraId="126B9A43" w14:textId="2E53EFB1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</w:tr>
      <w:tr w:rsidR="00B1757E" w:rsidRPr="00F467A8" w14:paraId="539C87D5" w14:textId="77777777" w:rsidTr="00B1757E">
        <w:tc>
          <w:tcPr>
            <w:tcW w:w="1134" w:type="dxa"/>
          </w:tcPr>
          <w:p w14:paraId="53461070" w14:textId="5F2D9844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1986" w:type="dxa"/>
          </w:tcPr>
          <w:p w14:paraId="1F4BDADE" w14:textId="4F607660" w:rsidR="003C1D72" w:rsidRPr="00F467A8" w:rsidRDefault="005C0104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3C183E95" w14:textId="7F7755A1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560" w:type="dxa"/>
          </w:tcPr>
          <w:p w14:paraId="09259BFF" w14:textId="12B741FC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E2C27" w14:textId="59E94101" w:rsidR="003C1D72" w:rsidRPr="00F467A8" w:rsidRDefault="00B1757E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7A0EE5" wp14:editId="07FCFDB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233333</wp:posOffset>
                      </wp:positionV>
                      <wp:extent cx="438150" cy="5080"/>
                      <wp:effectExtent l="19050" t="57150" r="0" b="9017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610D0" id="Прямая со стрелкой 11" o:spid="_x0000_s1026" type="#_x0000_t32" style="position:absolute;margin-left:-4.55pt;margin-top:18.35pt;width:34.5pt;height: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0509595" w14:textId="7695794B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2126" w:type="dxa"/>
          </w:tcPr>
          <w:p w14:paraId="4E873E8F" w14:textId="47EAA01D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993" w:type="dxa"/>
          </w:tcPr>
          <w:p w14:paraId="3577E518" w14:textId="0E2F1244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</w:tr>
      <w:tr w:rsidR="00B1757E" w:rsidRPr="00F467A8" w14:paraId="2501282A" w14:textId="77777777" w:rsidTr="00B1757E">
        <w:tc>
          <w:tcPr>
            <w:tcW w:w="1134" w:type="dxa"/>
          </w:tcPr>
          <w:p w14:paraId="67812E2D" w14:textId="7337638C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М7</w:t>
            </w:r>
          </w:p>
        </w:tc>
        <w:tc>
          <w:tcPr>
            <w:tcW w:w="1986" w:type="dxa"/>
          </w:tcPr>
          <w:p w14:paraId="3713E679" w14:textId="168FC4F6" w:rsidR="003C1D72" w:rsidRPr="00F467A8" w:rsidRDefault="005C0104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117D7F9C" w14:textId="3B713698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560" w:type="dxa"/>
          </w:tcPr>
          <w:p w14:paraId="16953A5F" w14:textId="4A4C23C5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D18EA" w14:textId="7C31E2AB" w:rsidR="003C1D72" w:rsidRPr="00F467A8" w:rsidRDefault="00B1757E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D1A845" wp14:editId="13342E27">
                      <wp:simplePos x="0" y="0"/>
                      <wp:positionH relativeFrom="column">
                        <wp:posOffset>-64303</wp:posOffset>
                      </wp:positionH>
                      <wp:positionV relativeFrom="paragraph">
                        <wp:posOffset>274716</wp:posOffset>
                      </wp:positionV>
                      <wp:extent cx="438150" cy="5080"/>
                      <wp:effectExtent l="19050" t="57150" r="0" b="9017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6515E" id="Прямая со стрелкой 1" o:spid="_x0000_s1026" type="#_x0000_t32" style="position:absolute;margin-left:-5.05pt;margin-top:21.65pt;width:34.5pt;height: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3E1B103" w14:textId="283C9ABD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2126" w:type="dxa"/>
          </w:tcPr>
          <w:p w14:paraId="24507810" w14:textId="50628BFE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993" w:type="dxa"/>
          </w:tcPr>
          <w:p w14:paraId="3E1ACB97" w14:textId="1D44BAFA" w:rsidR="003C1D72" w:rsidRPr="00F467A8" w:rsidRDefault="003C1D72" w:rsidP="003C1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</w:tr>
    </w:tbl>
    <w:p w14:paraId="3DB68EC0" w14:textId="77777777" w:rsidR="00F467A8" w:rsidRDefault="00F467A8" w:rsidP="00B1757E">
      <w:pPr>
        <w:rPr>
          <w:rFonts w:ascii="Times New Roman" w:hAnsi="Times New Roman" w:cs="Times New Roman"/>
          <w:sz w:val="28"/>
          <w:szCs w:val="28"/>
        </w:rPr>
      </w:pPr>
    </w:p>
    <w:p w14:paraId="559181CF" w14:textId="77777777" w:rsidR="00F467A8" w:rsidRDefault="00F467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E1A70" w14:textId="1F8F3FDB" w:rsidR="00B1757E" w:rsidRPr="00F467A8" w:rsidRDefault="00B1757E" w:rsidP="00B1757E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lastRenderedPageBreak/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«1:1» </w:t>
      </w:r>
      <w:r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67A8">
        <w:rPr>
          <w:rFonts w:ascii="Times New Roman" w:hAnsi="Times New Roman" w:cs="Times New Roman"/>
          <w:bCs/>
          <w:sz w:val="28"/>
          <w:szCs w:val="28"/>
        </w:rPr>
        <w:t>-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 xml:space="preserve"> </w:t>
      </w:r>
      <w:r w:rsidRPr="00F467A8">
        <w:rPr>
          <w:rFonts w:ascii="Times New Roman" w:hAnsi="Times New Roman" w:cs="Times New Roman"/>
          <w:sz w:val="28"/>
          <w:szCs w:val="28"/>
        </w:rPr>
        <w:t>Каждому кортежу одного отношения соответствует только один кортеж другого отношения.</w:t>
      </w:r>
    </w:p>
    <w:p w14:paraId="5AD8EEB0" w14:textId="77777777" w:rsidR="00B1757E" w:rsidRPr="00F467A8" w:rsidRDefault="00B1757E" w:rsidP="00B1757E">
      <w:pPr>
        <w:pStyle w:val="a3"/>
        <w:spacing w:after="14" w:line="268" w:lineRule="auto"/>
        <w:ind w:left="0" w:right="4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Алгоритм. Как установить связь «1:1»:</w:t>
      </w:r>
    </w:p>
    <w:p w14:paraId="4F49B207" w14:textId="77777777" w:rsidR="00B1757E" w:rsidRPr="00F467A8" w:rsidRDefault="00B1757E" w:rsidP="00B1757E">
      <w:pPr>
        <w:pStyle w:val="a3"/>
        <w:spacing w:after="14" w:line="268" w:lineRule="auto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 связи 1:1 в обоих отношениях должен быть одинаковый первичный ключ, поэтому выполняем следующие действия:</w:t>
      </w:r>
    </w:p>
    <w:p w14:paraId="593F8A16" w14:textId="77777777" w:rsidR="00B1757E" w:rsidRPr="00F467A8" w:rsidRDefault="00B1757E" w:rsidP="00B1757E">
      <w:pPr>
        <w:pStyle w:val="a3"/>
        <w:numPr>
          <w:ilvl w:val="0"/>
          <w:numId w:val="7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Во второе отношение добавляем новый атрибут первичный ключ из первого отношения (выделен жирным шрифтом).</w:t>
      </w:r>
    </w:p>
    <w:p w14:paraId="75A15C22" w14:textId="77777777" w:rsidR="00B1757E" w:rsidRPr="00F467A8" w:rsidRDefault="00B1757E" w:rsidP="00B1757E">
      <w:pPr>
        <w:pStyle w:val="a3"/>
        <w:numPr>
          <w:ilvl w:val="0"/>
          <w:numId w:val="7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Во втором отношении назначаем первичным ключом добавленный атрибут.</w:t>
      </w:r>
    </w:p>
    <w:p w14:paraId="4A588501" w14:textId="77777777" w:rsidR="00B1757E" w:rsidRPr="00F467A8" w:rsidRDefault="00B1757E" w:rsidP="00B1757E">
      <w:pPr>
        <w:pStyle w:val="a3"/>
        <w:numPr>
          <w:ilvl w:val="0"/>
          <w:numId w:val="7"/>
        </w:num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В обоих отношениях первичный ключ становится одинаковым.</w:t>
      </w:r>
    </w:p>
    <w:p w14:paraId="40F34C8F" w14:textId="77777777" w:rsidR="00B1757E" w:rsidRPr="00F467A8" w:rsidRDefault="00B1757E" w:rsidP="00B1757E">
      <w:pPr>
        <w:pStyle w:val="a3"/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</w:p>
    <w:p w14:paraId="50CCD194" w14:textId="77777777" w:rsidR="00B1757E" w:rsidRPr="00F467A8" w:rsidRDefault="00B1757E" w:rsidP="00B1757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Словесное описание связи:</w:t>
      </w:r>
    </w:p>
    <w:p w14:paraId="43BF050B" w14:textId="02DB1AA6" w:rsidR="00B1757E" w:rsidRPr="00F467A8" w:rsidRDefault="00B1757E" w:rsidP="00F467A8">
      <w:pPr>
        <w:pStyle w:val="a3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Одно оборудование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 может использоваться на </w:t>
      </w:r>
      <w:r w:rsidRPr="00F467A8">
        <w:rPr>
          <w:rFonts w:ascii="Times New Roman" w:hAnsi="Times New Roman" w:cs="Times New Roman"/>
          <w:b/>
          <w:sz w:val="28"/>
          <w:szCs w:val="28"/>
        </w:rPr>
        <w:t>одной дороге</w:t>
      </w:r>
      <w:r w:rsidRPr="00F467A8">
        <w:rPr>
          <w:rFonts w:ascii="Times New Roman" w:hAnsi="Times New Roman" w:cs="Times New Roman"/>
          <w:b/>
          <w:sz w:val="28"/>
          <w:szCs w:val="28"/>
        </w:rPr>
        <w:t>.</w:t>
      </w:r>
    </w:p>
    <w:p w14:paraId="12315D47" w14:textId="77777777" w:rsidR="00B1757E" w:rsidRPr="00F467A8" w:rsidRDefault="00B1757E" w:rsidP="00B1757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Схема базы данных:</w:t>
      </w:r>
    </w:p>
    <w:p w14:paraId="068DACC0" w14:textId="56BD43BC" w:rsidR="00B1757E" w:rsidRPr="00F467A8" w:rsidRDefault="00B1757E" w:rsidP="00B1757E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 назначение, название)</w:t>
      </w:r>
    </w:p>
    <w:p w14:paraId="35DC7A93" w14:textId="39083233" w:rsidR="00B1757E" w:rsidRPr="00F467A8" w:rsidRDefault="00B1757E" w:rsidP="00B1757E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Дорога 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Код дороги,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протяженность, категория)</w:t>
      </w:r>
    </w:p>
    <w:p w14:paraId="04290171" w14:textId="77777777" w:rsidR="00B1757E" w:rsidRPr="00F467A8" w:rsidRDefault="00B1757E" w:rsidP="00B1757E">
      <w:pPr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Диаграмма:</w:t>
      </w:r>
    </w:p>
    <w:p w14:paraId="34290EAA" w14:textId="5A0A8306" w:rsidR="00B1757E" w:rsidRPr="00F467A8" w:rsidRDefault="00534F2E" w:rsidP="00B1757E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object w:dxaOrig="9195" w:dyaOrig="3480" w14:anchorId="1CFC5CA8">
          <v:shape id="_x0000_i1086" type="#_x0000_t75" style="width:459.75pt;height:147.75pt" o:ole="">
            <v:imagedata r:id="rId7" o:title=""/>
          </v:shape>
          <o:OLEObject Type="Embed" ProgID="Visio.Drawing.15" ShapeID="_x0000_i1086" DrawAspect="Content" ObjectID="_1708370219" r:id="rId8"/>
        </w:object>
      </w:r>
    </w:p>
    <w:p w14:paraId="5B16447F" w14:textId="77777777" w:rsidR="00B1757E" w:rsidRPr="00F467A8" w:rsidRDefault="00B1757E" w:rsidP="00B1757E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Таблицы с данными:</w:t>
      </w:r>
    </w:p>
    <w:p w14:paraId="004E9F0C" w14:textId="0BB72332" w:rsidR="00B1757E" w:rsidRPr="00F467A8" w:rsidRDefault="00B1757E" w:rsidP="00B1757E">
      <w:pPr>
        <w:pBdr>
          <w:right w:val="single" w:sz="4" w:space="4" w:color="auto"/>
        </w:pBdr>
        <w:tabs>
          <w:tab w:val="left" w:pos="2079"/>
        </w:tabs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467A8">
        <w:rPr>
          <w:rFonts w:ascii="Times New Roman" w:hAnsi="Times New Roman" w:cs="Times New Roman"/>
          <w:sz w:val="28"/>
          <w:szCs w:val="28"/>
        </w:rPr>
        <w:t>Дорога</w:t>
      </w:r>
      <w:r w:rsidRPr="00F467A8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F467A8">
        <w:rPr>
          <w:rFonts w:ascii="Times New Roman" w:hAnsi="Times New Roman" w:cs="Times New Roman"/>
          <w:sz w:val="28"/>
          <w:szCs w:val="28"/>
        </w:rPr>
        <w:t>Оборудование</w:t>
      </w:r>
      <w:r w:rsidRPr="00F467A8">
        <w:rPr>
          <w:rFonts w:ascii="Times New Roman" w:hAnsi="Times New Roman" w:cs="Times New Roman"/>
          <w:sz w:val="28"/>
          <w:szCs w:val="28"/>
        </w:rPr>
        <w:t xml:space="preserve"> </w:t>
      </w:r>
      <w:r w:rsidRPr="00F467A8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a4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2126"/>
        <w:gridCol w:w="1559"/>
        <w:gridCol w:w="709"/>
        <w:gridCol w:w="1276"/>
        <w:gridCol w:w="1843"/>
        <w:gridCol w:w="1701"/>
      </w:tblGrid>
      <w:tr w:rsidR="005C0104" w:rsidRPr="00F467A8" w14:paraId="1FA205D6" w14:textId="77777777" w:rsidTr="005C0104">
        <w:tc>
          <w:tcPr>
            <w:tcW w:w="1134" w:type="dxa"/>
          </w:tcPr>
          <w:p w14:paraId="633839D8" w14:textId="6878B27D" w:rsidR="005C0104" w:rsidRPr="00473EC2" w:rsidRDefault="005C0104" w:rsidP="005C01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1277" w:type="dxa"/>
          </w:tcPr>
          <w:p w14:paraId="7F0FECEE" w14:textId="3445226C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Код дороги</w:t>
            </w:r>
          </w:p>
        </w:tc>
        <w:tc>
          <w:tcPr>
            <w:tcW w:w="2126" w:type="dxa"/>
          </w:tcPr>
          <w:p w14:paraId="21017068" w14:textId="68B687D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559" w:type="dxa"/>
          </w:tcPr>
          <w:p w14:paraId="4F4208B1" w14:textId="61752F05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545002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97BC0BC" w14:textId="7D9CD853" w:rsidR="005C0104" w:rsidRPr="00473EC2" w:rsidRDefault="005C0104" w:rsidP="005C01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1843" w:type="dxa"/>
          </w:tcPr>
          <w:p w14:paraId="1E0133A9" w14:textId="038D9C3F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701" w:type="dxa"/>
          </w:tcPr>
          <w:p w14:paraId="2F27A998" w14:textId="7304F20B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5C0104" w:rsidRPr="00F467A8" w14:paraId="0D25CC94" w14:textId="77777777" w:rsidTr="005C0104">
        <w:tc>
          <w:tcPr>
            <w:tcW w:w="1134" w:type="dxa"/>
          </w:tcPr>
          <w:p w14:paraId="25C69F83" w14:textId="6EC45CE5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14:paraId="4FE223FB" w14:textId="34AA34B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2126" w:type="dxa"/>
          </w:tcPr>
          <w:p w14:paraId="318B2149" w14:textId="0D6D5B9D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559" w:type="dxa"/>
          </w:tcPr>
          <w:p w14:paraId="4188C3D6" w14:textId="0272A9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CDCC2C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7E7DD02" wp14:editId="25167DF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310515</wp:posOffset>
                      </wp:positionV>
                      <wp:extent cx="448945" cy="0"/>
                      <wp:effectExtent l="38100" t="76200" r="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89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CAD2B" id="Прямая со стрелкой 2" o:spid="_x0000_s1026" type="#_x0000_t32" style="position:absolute;margin-left:-4.95pt;margin-top:24.45pt;width:35.3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561326C" w14:textId="015049BD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7F6A46DD" w14:textId="1FED0266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701" w:type="dxa"/>
          </w:tcPr>
          <w:p w14:paraId="2B2D8A77" w14:textId="24F6B492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</w:tr>
      <w:tr w:rsidR="005C0104" w:rsidRPr="00F467A8" w14:paraId="491BC207" w14:textId="77777777" w:rsidTr="005C0104">
        <w:tc>
          <w:tcPr>
            <w:tcW w:w="1134" w:type="dxa"/>
          </w:tcPr>
          <w:p w14:paraId="7E25F8F8" w14:textId="15425F40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7" w:type="dxa"/>
          </w:tcPr>
          <w:p w14:paraId="11CD2C92" w14:textId="407EA4F6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2126" w:type="dxa"/>
          </w:tcPr>
          <w:p w14:paraId="073394DD" w14:textId="28D05832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559" w:type="dxa"/>
          </w:tcPr>
          <w:p w14:paraId="60E2A21F" w14:textId="77D7910B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72762C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EAC684" wp14:editId="4BCE9DBA">
                      <wp:simplePos x="0" y="0"/>
                      <wp:positionH relativeFrom="column">
                        <wp:posOffset>-50956</wp:posOffset>
                      </wp:positionH>
                      <wp:positionV relativeFrom="paragraph">
                        <wp:posOffset>213060</wp:posOffset>
                      </wp:positionV>
                      <wp:extent cx="448945" cy="5080"/>
                      <wp:effectExtent l="38100" t="76200" r="0" b="9017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894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A1272" id="Прямая со стрелкой 3" o:spid="_x0000_s1026" type="#_x0000_t32" style="position:absolute;margin-left:-4pt;margin-top:16.8pt;width:35.35pt;height:.4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7751367" w14:textId="53BD5B8B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73833203" w14:textId="125B96C9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701" w:type="dxa"/>
          </w:tcPr>
          <w:p w14:paraId="0B229787" w14:textId="4724C270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</w:tr>
      <w:tr w:rsidR="005C0104" w:rsidRPr="00F467A8" w14:paraId="47F1D313" w14:textId="77777777" w:rsidTr="005C0104">
        <w:tc>
          <w:tcPr>
            <w:tcW w:w="1134" w:type="dxa"/>
          </w:tcPr>
          <w:p w14:paraId="48EF51EC" w14:textId="575FBD7F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7" w:type="dxa"/>
          </w:tcPr>
          <w:p w14:paraId="20269A3C" w14:textId="5D12FEE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2126" w:type="dxa"/>
          </w:tcPr>
          <w:p w14:paraId="03F7BEED" w14:textId="0AC5ACEE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559" w:type="dxa"/>
          </w:tcPr>
          <w:p w14:paraId="52643661" w14:textId="61145121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70E7D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85D870" wp14:editId="39CD21C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233333</wp:posOffset>
                      </wp:positionV>
                      <wp:extent cx="438150" cy="5080"/>
                      <wp:effectExtent l="19050" t="57150" r="0" b="9017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4D3723" id="Прямая со стрелкой 4" o:spid="_x0000_s1026" type="#_x0000_t32" style="position:absolute;margin-left:-4.55pt;margin-top:18.35pt;width:34.5pt;height: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C3A9BC4" w14:textId="693D0040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29C83402" w14:textId="1740E1A4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701" w:type="dxa"/>
          </w:tcPr>
          <w:p w14:paraId="007FF54A" w14:textId="097EA440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</w:tr>
      <w:tr w:rsidR="005C0104" w:rsidRPr="00F467A8" w14:paraId="6E477F34" w14:textId="77777777" w:rsidTr="005C0104">
        <w:tc>
          <w:tcPr>
            <w:tcW w:w="1134" w:type="dxa"/>
          </w:tcPr>
          <w:p w14:paraId="233B6CC7" w14:textId="7BD8F663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277" w:type="dxa"/>
          </w:tcPr>
          <w:p w14:paraId="39C8CA50" w14:textId="26CE7B9E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2126" w:type="dxa"/>
          </w:tcPr>
          <w:p w14:paraId="6706257E" w14:textId="3C7D4F13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559" w:type="dxa"/>
          </w:tcPr>
          <w:p w14:paraId="71D94915" w14:textId="38C80722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A390" w14:textId="77777777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D96522C" wp14:editId="5ADB2B43">
                      <wp:simplePos x="0" y="0"/>
                      <wp:positionH relativeFrom="column">
                        <wp:posOffset>-64303</wp:posOffset>
                      </wp:positionH>
                      <wp:positionV relativeFrom="paragraph">
                        <wp:posOffset>274716</wp:posOffset>
                      </wp:positionV>
                      <wp:extent cx="438150" cy="5080"/>
                      <wp:effectExtent l="19050" t="57150" r="0" b="901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671A2" id="Прямая со стрелкой 5" o:spid="_x0000_s1026" type="#_x0000_t32" style="position:absolute;margin-left:-5.05pt;margin-top:21.65pt;width:34.5pt;height:.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D9C35B7" w14:textId="76A4EEAE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40F98F76" w14:textId="108F7972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701" w:type="dxa"/>
          </w:tcPr>
          <w:p w14:paraId="410169E0" w14:textId="139A91CA" w:rsidR="005C0104" w:rsidRPr="00F467A8" w:rsidRDefault="005C0104" w:rsidP="005C0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</w:tr>
    </w:tbl>
    <w:p w14:paraId="71BCFCC0" w14:textId="77777777" w:rsidR="00F467A8" w:rsidRDefault="00F467A8" w:rsidP="00B1757E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14:paraId="02B69EA7" w14:textId="77777777" w:rsidR="00F467A8" w:rsidRDefault="00F467A8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br w:type="page"/>
      </w:r>
    </w:p>
    <w:p w14:paraId="643CE943" w14:textId="7A39491C" w:rsidR="005C0104" w:rsidRPr="00F467A8" w:rsidRDefault="005C0104" w:rsidP="00B1757E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lastRenderedPageBreak/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>«1:</w:t>
      </w:r>
      <w:r w:rsidRPr="00F467A8">
        <w:rPr>
          <w:rFonts w:ascii="Times New Roman" w:hAnsi="Times New Roman" w:cs="Times New Roman"/>
          <w:b/>
          <w:sz w:val="28"/>
          <w:szCs w:val="28"/>
        </w:rPr>
        <w:t>М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467A8">
        <w:rPr>
          <w:rFonts w:ascii="Times New Roman" w:hAnsi="Times New Roman" w:cs="Times New Roman"/>
          <w:sz w:val="28"/>
          <w:szCs w:val="28"/>
        </w:rPr>
        <w:t>О</w:t>
      </w:r>
      <w:r w:rsidRPr="00F467A8">
        <w:rPr>
          <w:rFonts w:ascii="Times New Roman" w:hAnsi="Times New Roman" w:cs="Times New Roman"/>
          <w:sz w:val="28"/>
          <w:szCs w:val="28"/>
        </w:rPr>
        <w:t>дному кортежу главного отношения соответствует несколько кортежей подчиненного отношения</w:t>
      </w:r>
      <w:r w:rsidRPr="00F467A8">
        <w:rPr>
          <w:rFonts w:ascii="Times New Roman" w:hAnsi="Times New Roman" w:cs="Times New Roman"/>
          <w:sz w:val="28"/>
          <w:szCs w:val="28"/>
        </w:rPr>
        <w:t>.</w:t>
      </w:r>
    </w:p>
    <w:p w14:paraId="1F842D2E" w14:textId="44D2E811" w:rsidR="005C0104" w:rsidRPr="00F467A8" w:rsidRDefault="005C0104" w:rsidP="005C010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F467A8">
        <w:rPr>
          <w:rFonts w:ascii="Times New Roman" w:hAnsi="Times New Roman" w:cs="Times New Roman"/>
          <w:b/>
          <w:sz w:val="28"/>
          <w:szCs w:val="28"/>
        </w:rPr>
        <w:t>.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Pr="00F467A8">
        <w:rPr>
          <w:rFonts w:ascii="Times New Roman" w:hAnsi="Times New Roman" w:cs="Times New Roman"/>
          <w:b/>
          <w:sz w:val="28"/>
          <w:szCs w:val="28"/>
        </w:rPr>
        <w:t>ак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67A8">
        <w:rPr>
          <w:rFonts w:ascii="Times New Roman" w:hAnsi="Times New Roman" w:cs="Times New Roman"/>
          <w:b/>
          <w:sz w:val="28"/>
          <w:szCs w:val="28"/>
        </w:rPr>
        <w:t>у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становить связь </w:t>
      </w:r>
      <w:proofErr w:type="gramStart"/>
      <w:r w:rsidRPr="00F467A8">
        <w:rPr>
          <w:rFonts w:ascii="Times New Roman" w:hAnsi="Times New Roman" w:cs="Times New Roman"/>
          <w:b/>
          <w:sz w:val="28"/>
          <w:szCs w:val="28"/>
        </w:rPr>
        <w:t>1:М</w:t>
      </w:r>
      <w:proofErr w:type="gramEnd"/>
      <w:r w:rsidRPr="00F467A8">
        <w:rPr>
          <w:rFonts w:ascii="Times New Roman" w:hAnsi="Times New Roman" w:cs="Times New Roman"/>
          <w:b/>
          <w:sz w:val="28"/>
          <w:szCs w:val="28"/>
        </w:rPr>
        <w:t>:</w:t>
      </w:r>
    </w:p>
    <w:p w14:paraId="2CC5F3E3" w14:textId="6A1DBFB2" w:rsidR="005C0104" w:rsidRPr="00F467A8" w:rsidRDefault="005C0104" w:rsidP="005C0104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Определить родителя и потомка. Родитель это один, потомок это много</w:t>
      </w:r>
      <w:r w:rsidRPr="00F467A8">
        <w:rPr>
          <w:rFonts w:ascii="Times New Roman" w:hAnsi="Times New Roman" w:cs="Times New Roman"/>
          <w:bCs/>
          <w:sz w:val="28"/>
          <w:szCs w:val="28"/>
        </w:rPr>
        <w:t>;</w:t>
      </w:r>
    </w:p>
    <w:p w14:paraId="412A0B74" w14:textId="2280C037" w:rsidR="005C0104" w:rsidRPr="00F467A8" w:rsidRDefault="005C0104" w:rsidP="005C0104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Первичный ключ родителя добавить в потомок как внешний ключ</w:t>
      </w:r>
      <w:r w:rsidRPr="00F467A8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063FA1" w14:textId="405AB188" w:rsidR="005C0104" w:rsidRPr="00F467A8" w:rsidRDefault="005C0104" w:rsidP="005C0104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Прочертить связь. Стрелка острием всегда указывает на 1, а широкой частью на много</w:t>
      </w:r>
      <w:r w:rsidRPr="00F467A8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8BD968" w14:textId="793899EC" w:rsidR="005C0104" w:rsidRPr="00F467A8" w:rsidRDefault="005C0104" w:rsidP="005C0104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На концах стрелки ставим около родителя 1, у потомка М</w:t>
      </w:r>
      <w:r w:rsidRPr="00F467A8">
        <w:rPr>
          <w:rFonts w:ascii="Times New Roman" w:hAnsi="Times New Roman" w:cs="Times New Roman"/>
          <w:bCs/>
          <w:sz w:val="28"/>
          <w:szCs w:val="28"/>
        </w:rPr>
        <w:t>;</w:t>
      </w:r>
    </w:p>
    <w:p w14:paraId="0B75E23B" w14:textId="77777777" w:rsidR="005C0104" w:rsidRPr="00F467A8" w:rsidRDefault="005C0104" w:rsidP="005C0104">
      <w:p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3D508F" w14:textId="77777777" w:rsidR="005C0104" w:rsidRPr="00F467A8" w:rsidRDefault="005C0104" w:rsidP="005C010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Словесное описание связи</w:t>
      </w:r>
      <w:r w:rsidRPr="00F467A8">
        <w:rPr>
          <w:rFonts w:ascii="Times New Roman" w:hAnsi="Times New Roman" w:cs="Times New Roman"/>
          <w:sz w:val="28"/>
          <w:szCs w:val="28"/>
        </w:rPr>
        <w:t>:</w:t>
      </w:r>
    </w:p>
    <w:p w14:paraId="7ABCE712" w14:textId="2DA6E18B" w:rsidR="005C0104" w:rsidRDefault="005C0104" w:rsidP="00F467A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 xml:space="preserve">На одной 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дороге может использоваться </w:t>
      </w:r>
      <w:r w:rsidRPr="00F467A8">
        <w:rPr>
          <w:rFonts w:ascii="Times New Roman" w:hAnsi="Times New Roman" w:cs="Times New Roman"/>
          <w:b/>
          <w:sz w:val="28"/>
          <w:szCs w:val="28"/>
        </w:rPr>
        <w:t>несколько видов оборудования</w:t>
      </w:r>
      <w:r w:rsidRPr="00F467A8">
        <w:rPr>
          <w:rFonts w:ascii="Times New Roman" w:hAnsi="Times New Roman" w:cs="Times New Roman"/>
          <w:bCs/>
          <w:sz w:val="28"/>
          <w:szCs w:val="28"/>
        </w:rPr>
        <w:t>.</w:t>
      </w:r>
      <w:r w:rsidRPr="00F467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76D35" w14:textId="77777777" w:rsidR="00AA4F37" w:rsidRPr="00F467A8" w:rsidRDefault="00AA4F37" w:rsidP="00F467A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BF99BA5" w14:textId="6636DE3A" w:rsidR="005C0104" w:rsidRPr="00F467A8" w:rsidRDefault="005C0104" w:rsidP="005C010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Схема базы данных</w:t>
      </w:r>
      <w:r w:rsidRPr="00F467A8">
        <w:rPr>
          <w:rFonts w:ascii="Times New Roman" w:hAnsi="Times New Roman" w:cs="Times New Roman"/>
          <w:sz w:val="28"/>
          <w:szCs w:val="28"/>
        </w:rPr>
        <w:t>:</w:t>
      </w:r>
    </w:p>
    <w:p w14:paraId="16183080" w14:textId="34BC07A7" w:rsidR="005C0104" w:rsidRDefault="005C0104" w:rsidP="00F467A8">
      <w:pPr>
        <w:ind w:firstLine="708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 назначение, название</w:t>
      </w:r>
      <w:r w:rsidR="00F467A8"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67A8" w:rsidRPr="00F467A8">
        <w:rPr>
          <w:rFonts w:ascii="Times New Roman" w:hAnsi="Times New Roman" w:cs="Times New Roman"/>
          <w:bCs/>
          <w:i/>
          <w:iCs/>
          <w:sz w:val="28"/>
          <w:szCs w:val="28"/>
          <w:lang w:val="tt-RU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)</w:t>
      </w:r>
    </w:p>
    <w:p w14:paraId="2C7E721A" w14:textId="619570AE" w:rsidR="00F467A8" w:rsidRDefault="00F467A8" w:rsidP="00F467A8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Дорога (</w:t>
      </w:r>
      <w:r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протяженность, категория)</w:t>
      </w:r>
    </w:p>
    <w:p w14:paraId="3D10A8BD" w14:textId="77777777" w:rsidR="00AA4F37" w:rsidRPr="00F467A8" w:rsidRDefault="00AA4F37" w:rsidP="00F467A8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</w:p>
    <w:p w14:paraId="3C331F0B" w14:textId="3BD30763" w:rsidR="005C0104" w:rsidRPr="00F467A8" w:rsidRDefault="005C0104" w:rsidP="005C0104">
      <w:pPr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Диаграмма:</w:t>
      </w:r>
    </w:p>
    <w:p w14:paraId="29CF28AC" w14:textId="0886FD58" w:rsidR="005C0104" w:rsidRPr="00F467A8" w:rsidRDefault="005C0104" w:rsidP="005C0104">
      <w:pPr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object w:dxaOrig="9195" w:dyaOrig="3480" w14:anchorId="16BD6E5C">
          <v:shape id="_x0000_i1059" type="#_x0000_t75" style="width:459.75pt;height:174pt" o:ole="">
            <v:imagedata r:id="rId9" o:title=""/>
          </v:shape>
          <o:OLEObject Type="Embed" ProgID="Visio.Drawing.15" ShapeID="_x0000_i1059" DrawAspect="Content" ObjectID="_1708370220" r:id="rId10"/>
        </w:object>
      </w:r>
    </w:p>
    <w:p w14:paraId="2C6DFC07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437FEE1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673069D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F218A0F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B894921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224ACD8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F05E3CC" w14:textId="77777777" w:rsidR="00AA4F37" w:rsidRDefault="00AA4F37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67F6E13" w14:textId="540781A8" w:rsidR="00F467A8" w:rsidRPr="00F467A8" w:rsidRDefault="00F467A8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lastRenderedPageBreak/>
        <w:t>Таблицы с данными:</w:t>
      </w:r>
    </w:p>
    <w:p w14:paraId="3DCC0242" w14:textId="52EB41CC" w:rsidR="00F467A8" w:rsidRPr="00F467A8" w:rsidRDefault="00F467A8" w:rsidP="00F467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Дороги</w:t>
      </w:r>
    </w:p>
    <w:tbl>
      <w:tblPr>
        <w:tblStyle w:val="a4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1417"/>
        <w:gridCol w:w="1560"/>
        <w:gridCol w:w="478"/>
        <w:gridCol w:w="1364"/>
        <w:gridCol w:w="2126"/>
        <w:gridCol w:w="1560"/>
      </w:tblGrid>
      <w:tr w:rsidR="00F467A8" w:rsidRPr="00F467A8" w14:paraId="2EF6B35E" w14:textId="77777777" w:rsidTr="00F467A8">
        <w:tc>
          <w:tcPr>
            <w:tcW w:w="993" w:type="dxa"/>
          </w:tcPr>
          <w:p w14:paraId="72FF124C" w14:textId="57A5693F" w:rsidR="00F467A8" w:rsidRPr="00473EC2" w:rsidRDefault="00F467A8" w:rsidP="00F46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2127" w:type="dxa"/>
          </w:tcPr>
          <w:p w14:paraId="3E6DDB9B" w14:textId="09095415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417" w:type="dxa"/>
          </w:tcPr>
          <w:p w14:paraId="178E95AA" w14:textId="6EDBC372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11D3F65" w14:textId="57133F5A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i/>
                <w:sz w:val="28"/>
                <w:szCs w:val="28"/>
              </w:rPr>
              <w:t>Код дороги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15B6D9" w14:textId="77777777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1E145C4E" w14:textId="60C4B19B" w:rsidR="00F467A8" w:rsidRPr="00473EC2" w:rsidRDefault="00F467A8" w:rsidP="00F46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2126" w:type="dxa"/>
          </w:tcPr>
          <w:p w14:paraId="0E25DC07" w14:textId="152A3EFC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560" w:type="dxa"/>
          </w:tcPr>
          <w:p w14:paraId="5D76BB27" w14:textId="0AF4D5BC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</w:tr>
      <w:tr w:rsidR="00F467A8" w:rsidRPr="00F467A8" w14:paraId="410C0930" w14:textId="77777777" w:rsidTr="00F467A8">
        <w:tc>
          <w:tcPr>
            <w:tcW w:w="993" w:type="dxa"/>
          </w:tcPr>
          <w:p w14:paraId="494BDBB7" w14:textId="32FDF7C9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E38C8A7" w14:textId="28C9B9B9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417" w:type="dxa"/>
          </w:tcPr>
          <w:p w14:paraId="6376B251" w14:textId="74AFFE6A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12963CE" w14:textId="6B603B40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6B12D" w14:textId="298D2286" w:rsidR="00F467A8" w:rsidRPr="00F467A8" w:rsidRDefault="00AA4F37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4733E9A" wp14:editId="55CA0FFB">
                      <wp:simplePos x="0" y="0"/>
                      <wp:positionH relativeFrom="column">
                        <wp:posOffset>-90961</wp:posOffset>
                      </wp:positionH>
                      <wp:positionV relativeFrom="paragraph">
                        <wp:posOffset>256241</wp:posOffset>
                      </wp:positionV>
                      <wp:extent cx="301845" cy="71562"/>
                      <wp:effectExtent l="38100" t="0" r="22225" b="8128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845" cy="71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8ED7A" id="Прямая со стрелкой 7" o:spid="_x0000_s1026" type="#_x0000_t32" style="position:absolute;margin-left:-7.15pt;margin-top:20.2pt;width:23.75pt;height:5.6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467A8"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F04B60E" wp14:editId="4AD50737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280275</wp:posOffset>
                      </wp:positionV>
                      <wp:extent cx="272727" cy="1595886"/>
                      <wp:effectExtent l="57150" t="0" r="32385" b="6159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2727" cy="15958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66C11" id="Прямая со стрелкой 6" o:spid="_x0000_s1026" type="#_x0000_t32" style="position:absolute;margin-left:-5.25pt;margin-top:22.05pt;width:21.45pt;height:125.6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7C27CEEE" w14:textId="4F29CE28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2126" w:type="dxa"/>
          </w:tcPr>
          <w:p w14:paraId="1E3A7A86" w14:textId="7270D540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560" w:type="dxa"/>
          </w:tcPr>
          <w:p w14:paraId="447B161C" w14:textId="608C80C4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F467A8" w:rsidRPr="00F467A8" w14:paraId="5FA76BFF" w14:textId="77777777" w:rsidTr="00F467A8">
        <w:tc>
          <w:tcPr>
            <w:tcW w:w="993" w:type="dxa"/>
          </w:tcPr>
          <w:p w14:paraId="05C94830" w14:textId="4BE3EB81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15E3136F" w14:textId="6B306ECB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417" w:type="dxa"/>
          </w:tcPr>
          <w:p w14:paraId="436D536E" w14:textId="6788B65D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1808DCF" w14:textId="2BF72098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D30D8" w14:textId="05857A73" w:rsidR="00F467A8" w:rsidRPr="00F467A8" w:rsidRDefault="00AA4F37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B527E61" wp14:editId="0EA8E348">
                      <wp:simplePos x="0" y="0"/>
                      <wp:positionH relativeFrom="column">
                        <wp:posOffset>-64794</wp:posOffset>
                      </wp:positionH>
                      <wp:positionV relativeFrom="paragraph">
                        <wp:posOffset>180591</wp:posOffset>
                      </wp:positionV>
                      <wp:extent cx="278082" cy="46450"/>
                      <wp:effectExtent l="38100" t="57150" r="27305" b="4889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8082" cy="46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545A5" id="Прямая со стрелкой 12" o:spid="_x0000_s1026" type="#_x0000_t32" style="position:absolute;margin-left:-5.1pt;margin-top:14.2pt;width:21.9pt;height:3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F467A8" w:rsidRPr="00F467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6E914C" wp14:editId="10505D89">
                      <wp:simplePos x="0" y="0"/>
                      <wp:positionH relativeFrom="column">
                        <wp:posOffset>-64795</wp:posOffset>
                      </wp:positionH>
                      <wp:positionV relativeFrom="paragraph">
                        <wp:posOffset>223724</wp:posOffset>
                      </wp:positionV>
                      <wp:extent cx="291573" cy="431320"/>
                      <wp:effectExtent l="38100" t="0" r="32385" b="6413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1573" cy="431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31670" id="Прямая со стрелкой 8" o:spid="_x0000_s1026" type="#_x0000_t32" style="position:absolute;margin-left:-5.1pt;margin-top:17.6pt;width:22.95pt;height:33.9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29D77E80" w14:textId="4649F111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2126" w:type="dxa"/>
          </w:tcPr>
          <w:p w14:paraId="4B1CB889" w14:textId="4CB3C9EC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560" w:type="dxa"/>
          </w:tcPr>
          <w:p w14:paraId="27E036EA" w14:textId="0DF4755F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</w:tr>
      <w:tr w:rsidR="00F467A8" w:rsidRPr="00F467A8" w14:paraId="0ADF8B7B" w14:textId="77777777" w:rsidTr="00F467A8">
        <w:tc>
          <w:tcPr>
            <w:tcW w:w="993" w:type="dxa"/>
          </w:tcPr>
          <w:p w14:paraId="34E7104C" w14:textId="718D09BB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1F68F45A" w14:textId="0F0A7D49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417" w:type="dxa"/>
          </w:tcPr>
          <w:p w14:paraId="1872D1C7" w14:textId="4743B001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EA862EC" w14:textId="52CCB9E8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A4F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7B9F9" w14:textId="77777777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30D64ED0" w14:textId="30C8C8ED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2126" w:type="dxa"/>
          </w:tcPr>
          <w:p w14:paraId="289A54BC" w14:textId="6648CE9F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560" w:type="dxa"/>
          </w:tcPr>
          <w:p w14:paraId="43B17B9A" w14:textId="2F16068F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</w:tr>
      <w:tr w:rsidR="00F467A8" w:rsidRPr="00F467A8" w14:paraId="700F1E27" w14:textId="77777777" w:rsidTr="00F467A8">
        <w:tc>
          <w:tcPr>
            <w:tcW w:w="993" w:type="dxa"/>
          </w:tcPr>
          <w:p w14:paraId="3CF69A91" w14:textId="1A97E46B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5B947EF2" w14:textId="5A4D4964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417" w:type="dxa"/>
          </w:tcPr>
          <w:p w14:paraId="6AD6F4AF" w14:textId="01A9FC41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ADB57B2" w14:textId="33E6FD40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A4F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04431" w14:textId="77777777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4" w:space="0" w:color="auto"/>
            </w:tcBorders>
          </w:tcPr>
          <w:p w14:paraId="1A0507CF" w14:textId="4260125D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2126" w:type="dxa"/>
          </w:tcPr>
          <w:p w14:paraId="4E095B5A" w14:textId="67F4E135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560" w:type="dxa"/>
          </w:tcPr>
          <w:p w14:paraId="58026CA7" w14:textId="5255390B" w:rsidR="00F467A8" w:rsidRPr="00F467A8" w:rsidRDefault="00F467A8" w:rsidP="00F46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</w:tr>
    </w:tbl>
    <w:p w14:paraId="34CB611B" w14:textId="7BB0E043" w:rsidR="00F467A8" w:rsidRDefault="00F467A8" w:rsidP="005C0104">
      <w:pPr>
        <w:rPr>
          <w:rFonts w:ascii="Times New Roman" w:hAnsi="Times New Roman" w:cs="Times New Roman"/>
          <w:bCs/>
          <w:sz w:val="28"/>
          <w:szCs w:val="28"/>
          <w:lang w:val="tt-RU"/>
        </w:rPr>
      </w:pPr>
    </w:p>
    <w:p w14:paraId="4B985B68" w14:textId="77777777" w:rsidR="00F467A8" w:rsidRDefault="00F467A8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tt-RU"/>
        </w:rPr>
      </w:pPr>
      <w:r>
        <w:rPr>
          <w:rFonts w:ascii="Times New Roman" w:hAnsi="Times New Roman" w:cs="Times New Roman"/>
          <w:bCs/>
          <w:sz w:val="28"/>
          <w:szCs w:val="28"/>
          <w:lang w:val="tt-RU"/>
        </w:rPr>
        <w:br w:type="page"/>
      </w:r>
    </w:p>
    <w:p w14:paraId="2EF7825E" w14:textId="7D2291A4" w:rsidR="00F467A8" w:rsidRPr="00F467A8" w:rsidRDefault="00F467A8" w:rsidP="00F467A8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lastRenderedPageBreak/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«1:М» </w:t>
      </w:r>
      <w:r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467A8">
        <w:rPr>
          <w:rFonts w:ascii="Times New Roman" w:hAnsi="Times New Roman" w:cs="Times New Roman"/>
          <w:sz w:val="28"/>
          <w:szCs w:val="28"/>
        </w:rPr>
        <w:t>Одному кортежу главного отношения соответствует несколько кортежей подчиненного отношения.</w:t>
      </w:r>
    </w:p>
    <w:p w14:paraId="685124F7" w14:textId="77777777" w:rsidR="00F467A8" w:rsidRPr="00F467A8" w:rsidRDefault="00F467A8" w:rsidP="00F467A8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</w:rPr>
        <w:t xml:space="preserve">Алгоритм. Как установить связь </w:t>
      </w:r>
      <w:proofErr w:type="gramStart"/>
      <w:r w:rsidRPr="00F467A8">
        <w:rPr>
          <w:rFonts w:ascii="Times New Roman" w:hAnsi="Times New Roman" w:cs="Times New Roman"/>
          <w:b/>
          <w:sz w:val="28"/>
          <w:szCs w:val="28"/>
        </w:rPr>
        <w:t>1:М</w:t>
      </w:r>
      <w:proofErr w:type="gramEnd"/>
      <w:r w:rsidRPr="00F467A8">
        <w:rPr>
          <w:rFonts w:ascii="Times New Roman" w:hAnsi="Times New Roman" w:cs="Times New Roman"/>
          <w:b/>
          <w:sz w:val="28"/>
          <w:szCs w:val="28"/>
        </w:rPr>
        <w:t>:</w:t>
      </w:r>
    </w:p>
    <w:p w14:paraId="0C040940" w14:textId="77777777" w:rsidR="00F467A8" w:rsidRPr="00F467A8" w:rsidRDefault="00F467A8" w:rsidP="00F467A8">
      <w:pPr>
        <w:pStyle w:val="a3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Определить родителя и потомка. Родитель это один, потомок это много;</w:t>
      </w:r>
    </w:p>
    <w:p w14:paraId="11E396D9" w14:textId="77777777" w:rsidR="00F467A8" w:rsidRPr="00F467A8" w:rsidRDefault="00F467A8" w:rsidP="00F467A8">
      <w:pPr>
        <w:pStyle w:val="a3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Первичный ключ родителя добавить в потомок как внешний ключ;</w:t>
      </w:r>
    </w:p>
    <w:p w14:paraId="631EB7F4" w14:textId="77777777" w:rsidR="00F467A8" w:rsidRPr="00F467A8" w:rsidRDefault="00F467A8" w:rsidP="00F467A8">
      <w:pPr>
        <w:pStyle w:val="a3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Прочертить связь. Стрелка острием всегда указывает на 1, а широкой частью на много;</w:t>
      </w:r>
    </w:p>
    <w:p w14:paraId="5F881D7F" w14:textId="6BCD3640" w:rsidR="00F467A8" w:rsidRDefault="00F467A8" w:rsidP="00F467A8">
      <w:pPr>
        <w:pStyle w:val="a3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На концах стрелки ставим около родителя 1, у потомка М;</w:t>
      </w:r>
    </w:p>
    <w:p w14:paraId="3AA7298A" w14:textId="77777777" w:rsidR="00B53EA1" w:rsidRPr="00B53EA1" w:rsidRDefault="00B53EA1" w:rsidP="00B53EA1">
      <w:p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0679C" w14:textId="77777777" w:rsidR="00F467A8" w:rsidRPr="00F467A8" w:rsidRDefault="00F467A8" w:rsidP="00F467A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Словесное описание связи:</w:t>
      </w:r>
    </w:p>
    <w:p w14:paraId="60288015" w14:textId="0D6FC459" w:rsidR="00F467A8" w:rsidRPr="00F467A8" w:rsidRDefault="00F467A8" w:rsidP="00F467A8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Один вид оборудования 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может использоваться </w:t>
      </w:r>
      <w:r>
        <w:rPr>
          <w:rFonts w:ascii="Times New Roman" w:hAnsi="Times New Roman" w:cs="Times New Roman"/>
          <w:b/>
          <w:sz w:val="28"/>
          <w:szCs w:val="28"/>
        </w:rPr>
        <w:t>на н</w:t>
      </w:r>
      <w:r w:rsidRPr="00F467A8">
        <w:rPr>
          <w:rFonts w:ascii="Times New Roman" w:hAnsi="Times New Roman" w:cs="Times New Roman"/>
          <w:b/>
          <w:sz w:val="28"/>
          <w:szCs w:val="28"/>
        </w:rPr>
        <w:t>ескольк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дорогах</w:t>
      </w:r>
      <w:r w:rsidRPr="00F467A8">
        <w:rPr>
          <w:rFonts w:ascii="Times New Roman" w:hAnsi="Times New Roman" w:cs="Times New Roman"/>
          <w:bCs/>
          <w:sz w:val="28"/>
          <w:szCs w:val="28"/>
        </w:rPr>
        <w:t>.</w:t>
      </w:r>
      <w:r w:rsidRPr="00F467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6895D" w14:textId="563F1F14" w:rsidR="00F467A8" w:rsidRDefault="00F467A8" w:rsidP="00F467A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t>Схема базы данных:</w:t>
      </w:r>
    </w:p>
    <w:p w14:paraId="4E981583" w14:textId="3ED7D93C" w:rsidR="00F467A8" w:rsidRPr="00F467A8" w:rsidRDefault="00F467A8" w:rsidP="00F467A8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Оборудование(</w:t>
      </w: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t>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, назначение, название)</w:t>
      </w:r>
    </w:p>
    <w:p w14:paraId="37905F32" w14:textId="4B8CF3D6" w:rsidR="00F467A8" w:rsidRPr="00F467A8" w:rsidRDefault="00F467A8" w:rsidP="00F467A8">
      <w:pPr>
        <w:ind w:left="720"/>
        <w:rPr>
          <w:rFonts w:ascii="Times New Roman" w:hAnsi="Times New Roman" w:cs="Times New Roman"/>
          <w:bCs/>
          <w:sz w:val="28"/>
          <w:szCs w:val="28"/>
          <w:lang w:val="tt-RU"/>
        </w:rPr>
      </w:pPr>
      <w:r w:rsidRPr="00F467A8">
        <w:rPr>
          <w:rFonts w:ascii="Times New Roman" w:hAnsi="Times New Roman" w:cs="Times New Roman"/>
          <w:bCs/>
          <w:sz w:val="28"/>
          <w:szCs w:val="28"/>
        </w:rPr>
        <w:t>Дорога (</w:t>
      </w:r>
      <w:r w:rsidRPr="00F467A8">
        <w:rPr>
          <w:rFonts w:ascii="Times New Roman" w:hAnsi="Times New Roman" w:cs="Times New Roman"/>
          <w:b/>
          <w:sz w:val="28"/>
          <w:szCs w:val="28"/>
        </w:rPr>
        <w:t>Код дороги</w:t>
      </w:r>
      <w:r w:rsidRPr="00F467A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протяженность, категория</w:t>
      </w:r>
      <w:r w:rsidR="00B53EA1">
        <w:rPr>
          <w:rFonts w:ascii="Times New Roman" w:hAnsi="Times New Roman" w:cs="Times New Roman"/>
          <w:bCs/>
          <w:sz w:val="28"/>
          <w:szCs w:val="28"/>
          <w:lang w:val="tt-RU"/>
        </w:rPr>
        <w:t>, № оборудования</w:t>
      </w:r>
      <w:r w:rsidRPr="00F467A8">
        <w:rPr>
          <w:rFonts w:ascii="Times New Roman" w:hAnsi="Times New Roman" w:cs="Times New Roman"/>
          <w:bCs/>
          <w:sz w:val="28"/>
          <w:szCs w:val="28"/>
          <w:lang w:val="tt-RU"/>
        </w:rPr>
        <w:t>)</w:t>
      </w:r>
    </w:p>
    <w:p w14:paraId="4D16B880" w14:textId="25E7C927" w:rsidR="00F467A8" w:rsidRDefault="00F467A8" w:rsidP="005C0104">
      <w:pPr>
        <w:rPr>
          <w:rFonts w:ascii="Times New Roman" w:hAnsi="Times New Roman" w:cs="Times New Roman"/>
          <w:bCs/>
          <w:sz w:val="28"/>
          <w:szCs w:val="28"/>
          <w:lang w:val="tt-RU"/>
        </w:rPr>
      </w:pPr>
      <w:r>
        <w:rPr>
          <w:rFonts w:ascii="Times New Roman" w:hAnsi="Times New Roman" w:cs="Times New Roman"/>
          <w:bCs/>
          <w:sz w:val="28"/>
          <w:szCs w:val="28"/>
          <w:lang w:val="tt-RU"/>
        </w:rPr>
        <w:t>Диаграмма:</w:t>
      </w:r>
    </w:p>
    <w:p w14:paraId="1CAA1938" w14:textId="1C3EB61D" w:rsidR="00AA4F37" w:rsidRDefault="00534F2E" w:rsidP="005C0104">
      <w:pPr>
        <w:rPr>
          <w:rFonts w:ascii="Times New Roman" w:hAnsi="Times New Roman" w:cs="Times New Roman"/>
          <w:sz w:val="28"/>
          <w:szCs w:val="28"/>
        </w:rPr>
      </w:pPr>
      <w:r>
        <w:object w:dxaOrig="9915" w:dyaOrig="4065" w14:anchorId="70A3E852">
          <v:shape id="_x0000_i1097" type="#_x0000_t75" style="width:495.75pt;height:203.25pt" o:ole="">
            <v:imagedata r:id="rId11" o:title=""/>
          </v:shape>
          <o:OLEObject Type="Embed" ProgID="Visio.Drawing.15" ShapeID="_x0000_i1097" DrawAspect="Content" ObjectID="_1708370221" r:id="rId12"/>
        </w:object>
      </w:r>
    </w:p>
    <w:p w14:paraId="65B98ECB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8B90BF6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7720F8A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FC5CBB9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CD207A5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2CA2672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B8482D6" w14:textId="77777777" w:rsidR="00AA4F37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EE8E100" w14:textId="2031A49B" w:rsidR="00AA4F37" w:rsidRPr="00F467A8" w:rsidRDefault="00AA4F37" w:rsidP="00AA4F37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lastRenderedPageBreak/>
        <w:t>Таблицы с данными:</w:t>
      </w:r>
    </w:p>
    <w:p w14:paraId="070C884F" w14:textId="16E720DC" w:rsidR="00AA4F37" w:rsidRPr="00F467A8" w:rsidRDefault="00AA4F37" w:rsidP="00AA4F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Оборудование</w:t>
      </w:r>
    </w:p>
    <w:tbl>
      <w:tblPr>
        <w:tblStyle w:val="a4"/>
        <w:tblW w:w="10916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276"/>
        <w:gridCol w:w="802"/>
        <w:gridCol w:w="2034"/>
        <w:gridCol w:w="1701"/>
        <w:gridCol w:w="1701"/>
      </w:tblGrid>
      <w:tr w:rsidR="00AA4F37" w:rsidRPr="00F467A8" w14:paraId="67BFC66D" w14:textId="77777777" w:rsidTr="00AA4F37">
        <w:tc>
          <w:tcPr>
            <w:tcW w:w="993" w:type="dxa"/>
          </w:tcPr>
          <w:p w14:paraId="17E7D6F7" w14:textId="57100FB7" w:rsidR="00AA4F37" w:rsidRPr="00473EC2" w:rsidRDefault="00AA4F37" w:rsidP="00AA4F3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Код дороги</w:t>
            </w:r>
          </w:p>
        </w:tc>
        <w:tc>
          <w:tcPr>
            <w:tcW w:w="1275" w:type="dxa"/>
          </w:tcPr>
          <w:p w14:paraId="562077E5" w14:textId="1752D33C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134" w:type="dxa"/>
          </w:tcPr>
          <w:p w14:paraId="36A45E77" w14:textId="0F2C8EAA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276" w:type="dxa"/>
          </w:tcPr>
          <w:p w14:paraId="314440B0" w14:textId="05EAFAC7" w:rsidR="00AA4F37" w:rsidRPr="00473EC2" w:rsidRDefault="00AA4F37" w:rsidP="00AA4F37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 оборудования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CCA32" w14:textId="77777777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4565E97E" w14:textId="3DC0BF7A" w:rsidR="00AA4F37" w:rsidRPr="00473EC2" w:rsidRDefault="00AA4F37" w:rsidP="00AA4F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32DE4D4" w14:textId="4B0F86E2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295D548" w14:textId="563DFD5E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Код дороги</w:t>
            </w:r>
          </w:p>
        </w:tc>
      </w:tr>
      <w:tr w:rsidR="00AA4F37" w:rsidRPr="00F467A8" w14:paraId="287711EA" w14:textId="77777777" w:rsidTr="00AA4F37">
        <w:tc>
          <w:tcPr>
            <w:tcW w:w="993" w:type="dxa"/>
          </w:tcPr>
          <w:p w14:paraId="777E0AF6" w14:textId="1E37B4D4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1275" w:type="dxa"/>
          </w:tcPr>
          <w:p w14:paraId="141AE22F" w14:textId="61A4DB4A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134" w:type="dxa"/>
          </w:tcPr>
          <w:p w14:paraId="6663D2B4" w14:textId="473A7B20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</w:tcPr>
          <w:p w14:paraId="1A8BD1ED" w14:textId="22A34A5C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8691C" w14:textId="7FB2FB73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F37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6D7464E" wp14:editId="5EA14367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423545</wp:posOffset>
                      </wp:positionV>
                      <wp:extent cx="564543" cy="23854"/>
                      <wp:effectExtent l="38100" t="76200" r="26035" b="7175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4543" cy="23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CDE93" id="Прямая со стрелкой 22" o:spid="_x0000_s1026" type="#_x0000_t32" style="position:absolute;margin-left:-10.9pt;margin-top:33.35pt;width:44.45pt;height:1.9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3ED1DD8D" w14:textId="267E82EA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33F0F3F" w14:textId="2DB67620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E452E89" w14:textId="59F55D75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AA4F37" w:rsidRPr="00F467A8" w14:paraId="3B7EB040" w14:textId="77777777" w:rsidTr="00AA4F37">
        <w:tc>
          <w:tcPr>
            <w:tcW w:w="993" w:type="dxa"/>
          </w:tcPr>
          <w:p w14:paraId="39DE64EB" w14:textId="5A20D838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1275" w:type="dxa"/>
          </w:tcPr>
          <w:p w14:paraId="72D6A2F6" w14:textId="701DAF9D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134" w:type="dxa"/>
          </w:tcPr>
          <w:p w14:paraId="2F36A417" w14:textId="6200F4B5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276" w:type="dxa"/>
          </w:tcPr>
          <w:p w14:paraId="28099D5B" w14:textId="76CAEB34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ECCCF" w14:textId="5D9AB018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24519140" w14:textId="5E710B72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8752C8D" w14:textId="4BDE844A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BC3D6A0" w14:textId="225A9C81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</w:tr>
      <w:tr w:rsidR="00AA4F37" w:rsidRPr="00F467A8" w14:paraId="60EBE506" w14:textId="77777777" w:rsidTr="00AA4F37">
        <w:tc>
          <w:tcPr>
            <w:tcW w:w="993" w:type="dxa"/>
          </w:tcPr>
          <w:p w14:paraId="5B1CA7CB" w14:textId="3913C6D1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56CFB0BB" w14:textId="1C06B06F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134" w:type="dxa"/>
          </w:tcPr>
          <w:p w14:paraId="78BBE127" w14:textId="136D5AF2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6" w:type="dxa"/>
          </w:tcPr>
          <w:p w14:paraId="09EE70CC" w14:textId="599FDD1F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9D41F" w14:textId="37F54D67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F37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97ABFD7" wp14:editId="6C938CC9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299720</wp:posOffset>
                      </wp:positionV>
                      <wp:extent cx="580390" cy="15875"/>
                      <wp:effectExtent l="38100" t="57150" r="0" b="9842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0390" cy="1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4BB47" id="Прямая со стрелкой 24" o:spid="_x0000_s1026" type="#_x0000_t32" style="position:absolute;margin-left:-10.65pt;margin-top:23.6pt;width:45.7pt;height:1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A4F37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5D0A647" wp14:editId="3390935B">
                      <wp:simplePos x="0" y="0"/>
                      <wp:positionH relativeFrom="column">
                        <wp:posOffset>-80646</wp:posOffset>
                      </wp:positionH>
                      <wp:positionV relativeFrom="paragraph">
                        <wp:posOffset>316865</wp:posOffset>
                      </wp:positionV>
                      <wp:extent cx="502285" cy="714375"/>
                      <wp:effectExtent l="38100" t="0" r="31115" b="47625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228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A1286" id="Прямая со стрелкой 25" o:spid="_x0000_s1026" type="#_x0000_t32" style="position:absolute;margin-left:-6.35pt;margin-top:24.95pt;width:39.55pt;height:56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A4F37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121D184" wp14:editId="43AA182D">
                      <wp:simplePos x="0" y="0"/>
                      <wp:positionH relativeFrom="column">
                        <wp:posOffset>-90171</wp:posOffset>
                      </wp:positionH>
                      <wp:positionV relativeFrom="paragraph">
                        <wp:posOffset>-864236</wp:posOffset>
                      </wp:positionV>
                      <wp:extent cx="539115" cy="619125"/>
                      <wp:effectExtent l="38100" t="0" r="32385" b="4762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911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4FC81" id="Прямая со стрелкой 23" o:spid="_x0000_s1026" type="#_x0000_t32" style="position:absolute;margin-left:-7.1pt;margin-top:-68.05pt;width:42.45pt;height:48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2E6094B5" w14:textId="31D0F659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9DA615C" w14:textId="3285DC7B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18B693F" w14:textId="7C67DACE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</w:tr>
      <w:tr w:rsidR="00AA4F37" w:rsidRPr="00F467A8" w14:paraId="436F2822" w14:textId="77777777" w:rsidTr="00AA4F37">
        <w:tc>
          <w:tcPr>
            <w:tcW w:w="993" w:type="dxa"/>
          </w:tcPr>
          <w:p w14:paraId="337E32A7" w14:textId="46BF1E09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6F3918F" w14:textId="643EC317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134" w:type="dxa"/>
          </w:tcPr>
          <w:p w14:paraId="1923D7DE" w14:textId="67FB337E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6" w:type="dxa"/>
          </w:tcPr>
          <w:p w14:paraId="4BCFB3CA" w14:textId="280101DF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337AD" w14:textId="4D82D6DD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</w:tcPr>
          <w:p w14:paraId="077B6724" w14:textId="38877752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409E99" w14:textId="54682D1B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C8BE547" w14:textId="7AD4128D" w:rsidR="00AA4F37" w:rsidRPr="00F467A8" w:rsidRDefault="00AA4F37" w:rsidP="00AA4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</w:tr>
    </w:tbl>
    <w:p w14:paraId="2CDD3FE4" w14:textId="1A37DF54" w:rsidR="00473EC2" w:rsidRDefault="00473EC2" w:rsidP="005C0104">
      <w:pPr>
        <w:rPr>
          <w:rFonts w:ascii="Times New Roman" w:hAnsi="Times New Roman" w:cs="Times New Roman"/>
          <w:sz w:val="28"/>
          <w:szCs w:val="28"/>
        </w:rPr>
      </w:pPr>
    </w:p>
    <w:p w14:paraId="6C7F55AE" w14:textId="77777777" w:rsidR="00473EC2" w:rsidRDefault="00473EC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D2BD7" w14:textId="0D5A56F7" w:rsidR="00AA4F37" w:rsidRDefault="00473EC2" w:rsidP="00473EC2">
      <w:p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b/>
          <w:sz w:val="28"/>
          <w:szCs w:val="28"/>
          <w:lang w:val="tt-RU"/>
        </w:rPr>
        <w:lastRenderedPageBreak/>
        <w:t xml:space="preserve">Связь </w:t>
      </w:r>
      <w:r w:rsidRPr="00F467A8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467A8">
        <w:rPr>
          <w:rFonts w:ascii="Times New Roman" w:hAnsi="Times New Roman" w:cs="Times New Roman"/>
          <w:b/>
          <w:sz w:val="28"/>
          <w:szCs w:val="28"/>
        </w:rPr>
        <w:t xml:space="preserve">:М» </w:t>
      </w:r>
      <w:r w:rsidRPr="00F467A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73EC2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16C14">
        <w:rPr>
          <w:rFonts w:ascii="Times New Roman" w:hAnsi="Times New Roman" w:cs="Times New Roman"/>
          <w:sz w:val="28"/>
          <w:szCs w:val="28"/>
        </w:rPr>
        <w:t xml:space="preserve">дному кортежу одного отношения соответствует </w:t>
      </w:r>
      <w:r w:rsidRPr="00CF4CDD">
        <w:rPr>
          <w:rFonts w:ascii="Times New Roman" w:hAnsi="Times New Roman" w:cs="Times New Roman"/>
          <w:sz w:val="28"/>
          <w:szCs w:val="28"/>
        </w:rPr>
        <w:t>множество кортежей другого отношения и наоборот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E29F43" w14:textId="77777777" w:rsidR="00473EC2" w:rsidRDefault="00473EC2" w:rsidP="00473EC2">
      <w:p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</w:p>
    <w:p w14:paraId="349185BD" w14:textId="246A67B3" w:rsidR="00473EC2" w:rsidRPr="00CF4CDD" w:rsidRDefault="00473EC2" w:rsidP="00473EC2">
      <w:pPr>
        <w:spacing w:after="14" w:line="268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CF4CDD">
        <w:rPr>
          <w:rFonts w:ascii="Times New Roman" w:hAnsi="Times New Roman" w:cs="Times New Roman"/>
          <w:sz w:val="28"/>
          <w:szCs w:val="28"/>
        </w:rPr>
        <w:t xml:space="preserve">В РБД связь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4CDD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CF4CDD">
        <w:rPr>
          <w:rFonts w:ascii="Times New Roman" w:hAnsi="Times New Roman" w:cs="Times New Roman"/>
          <w:sz w:val="28"/>
          <w:szCs w:val="28"/>
        </w:rPr>
        <w:t xml:space="preserve"> реализуют неявно, разбивая ее на две связи 1:М и добавляя новую таблицу связку, у которой будет составной первичный ключ. Он формируется из первичный ключей исходных таблиц. Одновременно эти атрибуты являются и внешними ключами. </w:t>
      </w:r>
    </w:p>
    <w:p w14:paraId="4DC46A04" w14:textId="77777777" w:rsidR="00473EC2" w:rsidRPr="00CF4CDD" w:rsidRDefault="00473EC2" w:rsidP="00473EC2">
      <w:pPr>
        <w:spacing w:after="14" w:line="268" w:lineRule="auto"/>
        <w:ind w:left="1080" w:right="424"/>
        <w:jc w:val="both"/>
        <w:rPr>
          <w:rFonts w:ascii="Times New Roman" w:hAnsi="Times New Roman" w:cs="Times New Roman"/>
          <w:sz w:val="28"/>
          <w:szCs w:val="28"/>
        </w:rPr>
      </w:pPr>
    </w:p>
    <w:p w14:paraId="18BF0ACE" w14:textId="32EE5B15" w:rsidR="00473EC2" w:rsidRDefault="00473EC2" w:rsidP="00473EC2">
      <w:pPr>
        <w:jc w:val="both"/>
        <w:rPr>
          <w:rFonts w:ascii="Times New Roman" w:hAnsi="Times New Roman" w:cs="Times New Roman"/>
          <w:sz w:val="28"/>
          <w:szCs w:val="28"/>
        </w:rPr>
      </w:pPr>
      <w:r w:rsidRPr="00CF4CDD">
        <w:rPr>
          <w:rFonts w:ascii="Times New Roman" w:hAnsi="Times New Roman" w:cs="Times New Roman"/>
          <w:sz w:val="28"/>
          <w:szCs w:val="28"/>
        </w:rPr>
        <w:t>Словесное описание связи:</w:t>
      </w:r>
    </w:p>
    <w:p w14:paraId="7D28F4EA" w14:textId="275C97EE" w:rsidR="00473EC2" w:rsidRDefault="00473EC2" w:rsidP="00473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многих дорогах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много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видов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3D5230" w14:textId="2B97FEAA" w:rsidR="00473EC2" w:rsidRDefault="00473EC2" w:rsidP="00473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Или:</w:t>
      </w:r>
    </w:p>
    <w:p w14:paraId="5DC6F428" w14:textId="285B27B6" w:rsidR="00473EC2" w:rsidRDefault="00473EC2" w:rsidP="004566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одной дороге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много видов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один вид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на </w:t>
      </w:r>
      <w:r w:rsidRPr="00473EC2">
        <w:rPr>
          <w:rFonts w:ascii="Times New Roman" w:hAnsi="Times New Roman" w:cs="Times New Roman"/>
          <w:b/>
          <w:bCs/>
          <w:sz w:val="28"/>
          <w:szCs w:val="28"/>
        </w:rPr>
        <w:t>многих дорогах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F3334" w14:textId="7E2C3F2C" w:rsidR="004566AB" w:rsidRDefault="004566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06516" w14:textId="4739BA85" w:rsidR="004566AB" w:rsidRDefault="004566AB" w:rsidP="004566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Диаграмма:</w:t>
      </w:r>
    </w:p>
    <w:bookmarkStart w:id="0" w:name="_Hlk97756502"/>
    <w:p w14:paraId="0CB54BD9" w14:textId="771CB353" w:rsidR="004566AB" w:rsidRDefault="004566AB" w:rsidP="004566AB">
      <w:pPr>
        <w:jc w:val="both"/>
      </w:pPr>
      <w:r>
        <w:object w:dxaOrig="7155" w:dyaOrig="9885" w14:anchorId="4883A078">
          <v:shape id="_x0000_i1143" type="#_x0000_t75" style="width:356.25pt;height:579pt" o:ole="">
            <v:imagedata r:id="rId13" o:title=""/>
          </v:shape>
          <o:OLEObject Type="Embed" ProgID="Visio.Drawing.15" ShapeID="_x0000_i1143" DrawAspect="Content" ObjectID="_1708370222" r:id="rId14"/>
        </w:object>
      </w:r>
      <w:bookmarkEnd w:id="0"/>
    </w:p>
    <w:p w14:paraId="2318709D" w14:textId="6EF3F5FC" w:rsidR="004566AB" w:rsidRDefault="004566AB">
      <w:pPr>
        <w:spacing w:line="259" w:lineRule="auto"/>
      </w:pPr>
      <w:r>
        <w:br w:type="page"/>
      </w:r>
    </w:p>
    <w:p w14:paraId="07047194" w14:textId="67589FE9" w:rsidR="004566AB" w:rsidRDefault="004566AB" w:rsidP="004566AB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67A8">
        <w:rPr>
          <w:rFonts w:ascii="Times New Roman" w:hAnsi="Times New Roman" w:cs="Times New Roman"/>
          <w:sz w:val="28"/>
          <w:szCs w:val="28"/>
        </w:rPr>
        <w:lastRenderedPageBreak/>
        <w:t>Таблицы с данными:</w:t>
      </w:r>
    </w:p>
    <w:p w14:paraId="4DFBA0F5" w14:textId="182A5079" w:rsidR="004566AB" w:rsidRPr="00F467A8" w:rsidRDefault="003B1E3B" w:rsidP="004566AB">
      <w:pPr>
        <w:pBdr>
          <w:right w:val="single" w:sz="4" w:space="4" w:color="auto"/>
        </w:pBdr>
        <w:tabs>
          <w:tab w:val="left" w:pos="2079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66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4D2575" wp14:editId="70D64F46">
                <wp:simplePos x="0" y="0"/>
                <wp:positionH relativeFrom="column">
                  <wp:posOffset>-52070</wp:posOffset>
                </wp:positionH>
                <wp:positionV relativeFrom="paragraph">
                  <wp:posOffset>1243965</wp:posOffset>
                </wp:positionV>
                <wp:extent cx="45719" cy="3371850"/>
                <wp:effectExtent l="361950" t="0" r="50165" b="9525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71850"/>
                        </a:xfrm>
                        <a:prstGeom prst="bentConnector3">
                          <a:avLst>
                            <a:gd name="adj1" fmla="val 8757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AB1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-4.1pt;margin-top:97.95pt;width:3.6pt;height:265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" adj="189168" strokecolor="black [3200]" strokeweight=".5pt">
                <v:stroke endarrow="block"/>
              </v:shape>
            </w:pict>
          </mc:Fallback>
        </mc:AlternateContent>
      </w:r>
      <w:r w:rsidR="004566AB" w:rsidRPr="004566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DFFF1F" wp14:editId="1FECEFE6">
                <wp:simplePos x="0" y="0"/>
                <wp:positionH relativeFrom="column">
                  <wp:posOffset>5929631</wp:posOffset>
                </wp:positionH>
                <wp:positionV relativeFrom="paragraph">
                  <wp:posOffset>1834515</wp:posOffset>
                </wp:positionV>
                <wp:extent cx="45719" cy="2990850"/>
                <wp:effectExtent l="38100" t="0" r="297815" b="9525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0850"/>
                        </a:xfrm>
                        <a:prstGeom prst="bentConnector3">
                          <a:avLst>
                            <a:gd name="adj1" fmla="val 677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8B0C" id="Соединительная линия уступом 19" o:spid="_x0000_s1026" type="#_x0000_t34" style="position:absolute;margin-left:466.9pt;margin-top:144.45pt;width:3.6pt;height:23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" adj="146346" strokecolor="#70ad47 [3209]" strokeweight=".5pt">
                <v:stroke endarrow="block"/>
              </v:shape>
            </w:pict>
          </mc:Fallback>
        </mc:AlternateContent>
      </w:r>
      <w:r w:rsidR="004566AB" w:rsidRPr="004566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A46E68" wp14:editId="3CA17522">
                <wp:simplePos x="0" y="0"/>
                <wp:positionH relativeFrom="column">
                  <wp:posOffset>5930265</wp:posOffset>
                </wp:positionH>
                <wp:positionV relativeFrom="paragraph">
                  <wp:posOffset>1882140</wp:posOffset>
                </wp:positionV>
                <wp:extent cx="45719" cy="2743200"/>
                <wp:effectExtent l="38100" t="0" r="164465" b="9525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0"/>
                        </a:xfrm>
                        <a:prstGeom prst="bentConnector3">
                          <a:avLst>
                            <a:gd name="adj1" fmla="val 406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343E" id="Соединительная линия уступом 20" o:spid="_x0000_s1026" type="#_x0000_t34" style="position:absolute;margin-left:466.95pt;margin-top:148.2pt;width:3.6pt;height:3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" adj="87861" strokecolor="#70ad47 [3209]" strokeweight=".5pt">
                <v:stroke endarrow="block"/>
              </v:shape>
            </w:pict>
          </mc:Fallback>
        </mc:AlternateContent>
      </w:r>
      <w:r w:rsidR="004566AB" w:rsidRPr="004566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686421" wp14:editId="4178EC4C">
                <wp:simplePos x="0" y="0"/>
                <wp:positionH relativeFrom="leftMargin">
                  <wp:posOffset>991870</wp:posOffset>
                </wp:positionH>
                <wp:positionV relativeFrom="paragraph">
                  <wp:posOffset>1301114</wp:posOffset>
                </wp:positionV>
                <wp:extent cx="45719" cy="3057525"/>
                <wp:effectExtent l="209550" t="0" r="50165" b="8572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57525"/>
                        </a:xfrm>
                        <a:prstGeom prst="bentConnector3">
                          <a:avLst>
                            <a:gd name="adj1" fmla="val 53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185E" id="Соединительная линия уступом 16" o:spid="_x0000_s1026" type="#_x0000_t34" style="position:absolute;margin-left:78.1pt;margin-top:102.45pt;width:3.6pt;height:240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" adj="116444" strokecolor="black [3200]" strokeweight=".5pt">
                <v:stroke endarrow="block"/>
                <w10:wrap anchorx="margin"/>
              </v:shape>
            </w:pict>
          </mc:Fallback>
        </mc:AlternateContent>
      </w:r>
      <w:r w:rsidR="004566AB">
        <w:rPr>
          <w:rFonts w:ascii="Times New Roman" w:hAnsi="Times New Roman" w:cs="Times New Roman"/>
          <w:sz w:val="28"/>
          <w:szCs w:val="28"/>
        </w:rPr>
        <w:tab/>
        <w:t>Оборудование</w:t>
      </w:r>
      <w:r w:rsidR="004566AB">
        <w:rPr>
          <w:rFonts w:ascii="Times New Roman" w:hAnsi="Times New Roman" w:cs="Times New Roman"/>
          <w:sz w:val="28"/>
          <w:szCs w:val="28"/>
        </w:rPr>
        <w:tab/>
      </w:r>
      <w:r w:rsidR="004566AB">
        <w:rPr>
          <w:rFonts w:ascii="Times New Roman" w:hAnsi="Times New Roman" w:cs="Times New Roman"/>
          <w:sz w:val="28"/>
          <w:szCs w:val="28"/>
        </w:rPr>
        <w:tab/>
      </w:r>
      <w:r w:rsidR="004566AB">
        <w:rPr>
          <w:rFonts w:ascii="Times New Roman" w:hAnsi="Times New Roman" w:cs="Times New Roman"/>
          <w:sz w:val="28"/>
          <w:szCs w:val="28"/>
        </w:rPr>
        <w:tab/>
      </w:r>
      <w:r w:rsidR="004566AB">
        <w:rPr>
          <w:rFonts w:ascii="Times New Roman" w:hAnsi="Times New Roman" w:cs="Times New Roman"/>
          <w:sz w:val="28"/>
          <w:szCs w:val="28"/>
        </w:rPr>
        <w:tab/>
        <w:t xml:space="preserve">    Дорога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2103"/>
        <w:gridCol w:w="1298"/>
        <w:gridCol w:w="221"/>
        <w:gridCol w:w="951"/>
        <w:gridCol w:w="1799"/>
        <w:gridCol w:w="1261"/>
      </w:tblGrid>
      <w:tr w:rsidR="004566AB" w14:paraId="60528894" w14:textId="77777777" w:rsidTr="004566AB">
        <w:tc>
          <w:tcPr>
            <w:tcW w:w="1775" w:type="dxa"/>
          </w:tcPr>
          <w:p w14:paraId="758FA488" w14:textId="3EEA77ED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2183" w:type="dxa"/>
          </w:tcPr>
          <w:p w14:paraId="22A7D923" w14:textId="74BF071F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344" w:type="dxa"/>
          </w:tcPr>
          <w:p w14:paraId="1C41E491" w14:textId="77F110A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A447E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tcBorders>
              <w:left w:val="single" w:sz="4" w:space="0" w:color="auto"/>
            </w:tcBorders>
          </w:tcPr>
          <w:p w14:paraId="4D52370B" w14:textId="1F848431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1274" w:type="dxa"/>
          </w:tcPr>
          <w:p w14:paraId="66166D59" w14:textId="0085FEA9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Протяженность</w:t>
            </w:r>
          </w:p>
        </w:tc>
        <w:tc>
          <w:tcPr>
            <w:tcW w:w="1274" w:type="dxa"/>
          </w:tcPr>
          <w:p w14:paraId="056DCCB2" w14:textId="7471BA9F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</w:tr>
      <w:tr w:rsidR="004566AB" w14:paraId="652CE92C" w14:textId="77777777" w:rsidTr="004566AB">
        <w:tc>
          <w:tcPr>
            <w:tcW w:w="1775" w:type="dxa"/>
          </w:tcPr>
          <w:p w14:paraId="594E6D48" w14:textId="1752CDB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3" w:type="dxa"/>
          </w:tcPr>
          <w:p w14:paraId="30C342FE" w14:textId="6480E871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для подготовительных работ</w:t>
            </w:r>
          </w:p>
        </w:tc>
        <w:tc>
          <w:tcPr>
            <w:tcW w:w="1344" w:type="dxa"/>
          </w:tcPr>
          <w:p w14:paraId="4DEDC9F6" w14:textId="0F5C736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Кусторез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AAB4CE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tcBorders>
              <w:left w:val="single" w:sz="4" w:space="0" w:color="auto"/>
            </w:tcBorders>
          </w:tcPr>
          <w:p w14:paraId="16E70167" w14:textId="17ED7D1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1274" w:type="dxa"/>
          </w:tcPr>
          <w:p w14:paraId="372D9998" w14:textId="4C0B43ED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274" w:type="dxa"/>
          </w:tcPr>
          <w:p w14:paraId="6B6A3981" w14:textId="2DF8B4AD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4566AB" w14:paraId="19A5B246" w14:textId="77777777" w:rsidTr="004566AB">
        <w:tc>
          <w:tcPr>
            <w:tcW w:w="1775" w:type="dxa"/>
          </w:tcPr>
          <w:p w14:paraId="06FA18A0" w14:textId="510A776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3" w:type="dxa"/>
          </w:tcPr>
          <w:p w14:paraId="438F6B38" w14:textId="3903BBEF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Землеройные машины</w:t>
            </w:r>
          </w:p>
        </w:tc>
        <w:tc>
          <w:tcPr>
            <w:tcW w:w="1344" w:type="dxa"/>
          </w:tcPr>
          <w:p w14:paraId="70112CEA" w14:textId="3D12F731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Бульдозер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406D1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tcBorders>
              <w:left w:val="single" w:sz="4" w:space="0" w:color="auto"/>
            </w:tcBorders>
          </w:tcPr>
          <w:p w14:paraId="5BA65019" w14:textId="3A37DA35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1274" w:type="dxa"/>
          </w:tcPr>
          <w:p w14:paraId="165BB690" w14:textId="1C7B96B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274" w:type="dxa"/>
          </w:tcPr>
          <w:p w14:paraId="57775FDE" w14:textId="5CF565B6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</w:tr>
      <w:tr w:rsidR="004566AB" w14:paraId="4F525134" w14:textId="77777777" w:rsidTr="004566AB">
        <w:tc>
          <w:tcPr>
            <w:tcW w:w="1775" w:type="dxa"/>
          </w:tcPr>
          <w:p w14:paraId="04B4ED1E" w14:textId="2D64E83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3" w:type="dxa"/>
          </w:tcPr>
          <w:p w14:paraId="2BF94887" w14:textId="6A4A0FD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Грузоподъемные машины</w:t>
            </w:r>
          </w:p>
        </w:tc>
        <w:tc>
          <w:tcPr>
            <w:tcW w:w="1344" w:type="dxa"/>
          </w:tcPr>
          <w:p w14:paraId="15603877" w14:textId="11F25BE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Погрузчик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ACCC6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tcBorders>
              <w:left w:val="single" w:sz="4" w:space="0" w:color="auto"/>
            </w:tcBorders>
          </w:tcPr>
          <w:p w14:paraId="744E800C" w14:textId="74988AC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1274" w:type="dxa"/>
          </w:tcPr>
          <w:p w14:paraId="02934E70" w14:textId="5CA9F05E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74" w:type="dxa"/>
          </w:tcPr>
          <w:p w14:paraId="6834DEC0" w14:textId="3B551B9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</w:tr>
      <w:tr w:rsidR="004566AB" w14:paraId="73F6107B" w14:textId="77777777" w:rsidTr="004566AB">
        <w:tc>
          <w:tcPr>
            <w:tcW w:w="1775" w:type="dxa"/>
          </w:tcPr>
          <w:p w14:paraId="2402267D" w14:textId="56F0B90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3" w:type="dxa"/>
          </w:tcPr>
          <w:p w14:paraId="018B40C9" w14:textId="6A5F1F1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Машины непрерывного транспорта</w:t>
            </w:r>
          </w:p>
        </w:tc>
        <w:tc>
          <w:tcPr>
            <w:tcW w:w="1344" w:type="dxa"/>
          </w:tcPr>
          <w:p w14:paraId="56411B69" w14:textId="2EF34BE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01A0B" w14:textId="7777777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tcBorders>
              <w:left w:val="single" w:sz="4" w:space="0" w:color="auto"/>
            </w:tcBorders>
          </w:tcPr>
          <w:p w14:paraId="18C3E46D" w14:textId="64E39813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М7</w:t>
            </w:r>
          </w:p>
        </w:tc>
        <w:tc>
          <w:tcPr>
            <w:tcW w:w="1274" w:type="dxa"/>
          </w:tcPr>
          <w:p w14:paraId="2E1EE791" w14:textId="6C94B147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1274" w:type="dxa"/>
          </w:tcPr>
          <w:p w14:paraId="72A66177" w14:textId="06E3AC60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</w:tr>
    </w:tbl>
    <w:p w14:paraId="41E3416F" w14:textId="6CCE9594" w:rsidR="004566AB" w:rsidRDefault="004566AB" w:rsidP="004566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217D1" w14:textId="2181E866" w:rsidR="004566AB" w:rsidRDefault="004566AB" w:rsidP="004566A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66AB" w14:paraId="446B9B59" w14:textId="77777777" w:rsidTr="004473BF">
        <w:tc>
          <w:tcPr>
            <w:tcW w:w="3115" w:type="dxa"/>
          </w:tcPr>
          <w:p w14:paraId="56687442" w14:textId="3B022DB1" w:rsidR="004566AB" w:rsidRDefault="004566AB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оборудования</w:t>
            </w:r>
          </w:p>
        </w:tc>
        <w:tc>
          <w:tcPr>
            <w:tcW w:w="3115" w:type="dxa"/>
          </w:tcPr>
          <w:p w14:paraId="0040DED3" w14:textId="45FCDC42" w:rsidR="004566AB" w:rsidRDefault="004566AB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дороги</w:t>
            </w:r>
          </w:p>
        </w:tc>
        <w:tc>
          <w:tcPr>
            <w:tcW w:w="3115" w:type="dxa"/>
          </w:tcPr>
          <w:p w14:paraId="53B0E5C5" w14:textId="59720E67" w:rsidR="004566AB" w:rsidRDefault="004566AB" w:rsidP="00447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</w:tc>
      </w:tr>
      <w:tr w:rsidR="004566AB" w14:paraId="0538E648" w14:textId="77777777" w:rsidTr="004473BF">
        <w:tc>
          <w:tcPr>
            <w:tcW w:w="3115" w:type="dxa"/>
          </w:tcPr>
          <w:p w14:paraId="6F3372F5" w14:textId="506C6FD5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3CE01BD" w14:textId="1B8271B2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7A8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3115" w:type="dxa"/>
          </w:tcPr>
          <w:p w14:paraId="31257652" w14:textId="09218CA0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566AB" w14:paraId="7CD35874" w14:textId="77777777" w:rsidTr="004473BF">
        <w:tc>
          <w:tcPr>
            <w:tcW w:w="3115" w:type="dxa"/>
          </w:tcPr>
          <w:p w14:paraId="72E71E5C" w14:textId="237090B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784B732" w14:textId="0D9464B0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3115" w:type="dxa"/>
          </w:tcPr>
          <w:p w14:paraId="2974B1BD" w14:textId="4CD4CABF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566AB" w14:paraId="1210685D" w14:textId="77777777" w:rsidTr="004473BF">
        <w:tc>
          <w:tcPr>
            <w:tcW w:w="3115" w:type="dxa"/>
          </w:tcPr>
          <w:p w14:paraId="52F54E34" w14:textId="6938C04E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7C608AB" w14:textId="52AB68B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М3</w:t>
            </w:r>
          </w:p>
        </w:tc>
        <w:tc>
          <w:tcPr>
            <w:tcW w:w="3115" w:type="dxa"/>
          </w:tcPr>
          <w:p w14:paraId="7347518C" w14:textId="43DDEB68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566AB" w14:paraId="21676171" w14:textId="77777777" w:rsidTr="004473BF">
        <w:tc>
          <w:tcPr>
            <w:tcW w:w="3115" w:type="dxa"/>
          </w:tcPr>
          <w:p w14:paraId="1A807F0B" w14:textId="426F8585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E9698DE" w14:textId="1F44763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3115" w:type="dxa"/>
          </w:tcPr>
          <w:p w14:paraId="02736E9E" w14:textId="201A2DAC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566AB" w14:paraId="2AADF709" w14:textId="77777777" w:rsidTr="004473BF">
        <w:tc>
          <w:tcPr>
            <w:tcW w:w="3115" w:type="dxa"/>
          </w:tcPr>
          <w:p w14:paraId="1611EED1" w14:textId="5D635404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9038C56" w14:textId="34882288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М5</w:t>
            </w:r>
          </w:p>
        </w:tc>
        <w:tc>
          <w:tcPr>
            <w:tcW w:w="3115" w:type="dxa"/>
          </w:tcPr>
          <w:p w14:paraId="282B92DD" w14:textId="3F44587A" w:rsidR="004566AB" w:rsidRDefault="004566AB" w:rsidP="00456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2030B109" w14:textId="2B1EDB4D" w:rsidR="004566AB" w:rsidRPr="004566AB" w:rsidRDefault="004566AB" w:rsidP="004566A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566AB" w:rsidRPr="00456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0FB"/>
    <w:multiLevelType w:val="hybridMultilevel"/>
    <w:tmpl w:val="73C8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585"/>
    <w:multiLevelType w:val="hybridMultilevel"/>
    <w:tmpl w:val="F3B64778"/>
    <w:lvl w:ilvl="0" w:tplc="3946A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419A"/>
    <w:multiLevelType w:val="hybridMultilevel"/>
    <w:tmpl w:val="46F44C7A"/>
    <w:lvl w:ilvl="0" w:tplc="64382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45AF3"/>
    <w:multiLevelType w:val="hybridMultilevel"/>
    <w:tmpl w:val="9AD8D1EE"/>
    <w:lvl w:ilvl="0" w:tplc="5F84A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E04D4"/>
    <w:multiLevelType w:val="hybridMultilevel"/>
    <w:tmpl w:val="F3B64778"/>
    <w:lvl w:ilvl="0" w:tplc="3946A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B6046"/>
    <w:multiLevelType w:val="hybridMultilevel"/>
    <w:tmpl w:val="F3B64778"/>
    <w:lvl w:ilvl="0" w:tplc="3946A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D2176"/>
    <w:multiLevelType w:val="hybridMultilevel"/>
    <w:tmpl w:val="46F44C7A"/>
    <w:lvl w:ilvl="0" w:tplc="64382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660CD"/>
    <w:multiLevelType w:val="hybridMultilevel"/>
    <w:tmpl w:val="465EF5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C77735"/>
    <w:multiLevelType w:val="hybridMultilevel"/>
    <w:tmpl w:val="9AD8D1EE"/>
    <w:lvl w:ilvl="0" w:tplc="5F84A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0A81"/>
    <w:multiLevelType w:val="hybridMultilevel"/>
    <w:tmpl w:val="A098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36"/>
    <w:rsid w:val="0017512C"/>
    <w:rsid w:val="003B1E3B"/>
    <w:rsid w:val="003C1D72"/>
    <w:rsid w:val="004566AB"/>
    <w:rsid w:val="00473EC2"/>
    <w:rsid w:val="004F0281"/>
    <w:rsid w:val="00534F2E"/>
    <w:rsid w:val="005951BB"/>
    <w:rsid w:val="005C0104"/>
    <w:rsid w:val="00706136"/>
    <w:rsid w:val="00AA4F37"/>
    <w:rsid w:val="00B1757E"/>
    <w:rsid w:val="00B32C42"/>
    <w:rsid w:val="00B53EA1"/>
    <w:rsid w:val="00F467A8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A481"/>
  <w15:chartTrackingRefBased/>
  <w15:docId w15:val="{799993C5-668C-4F07-B6D0-FF1B3531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1B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1BB"/>
    <w:pPr>
      <w:ind w:left="720"/>
      <w:contextualSpacing/>
    </w:pPr>
  </w:style>
  <w:style w:type="table" w:styleId="a4">
    <w:name w:val="Table Grid"/>
    <w:basedOn w:val="a1"/>
    <w:uiPriority w:val="39"/>
    <w:rsid w:val="00B3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Хасанов</dc:creator>
  <cp:keywords/>
  <dc:description/>
  <cp:lastModifiedBy>Ильназ Хасанов</cp:lastModifiedBy>
  <cp:revision>3</cp:revision>
  <dcterms:created xsi:type="dcterms:W3CDTF">2022-03-08T17:48:00Z</dcterms:created>
  <dcterms:modified xsi:type="dcterms:W3CDTF">2022-03-09T19:30:00Z</dcterms:modified>
</cp:coreProperties>
</file>