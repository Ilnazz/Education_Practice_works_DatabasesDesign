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A14" w:rsidRPr="00F13A14" w:rsidRDefault="00F13A14" w:rsidP="00F13A1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3A14">
        <w:rPr>
          <w:rFonts w:ascii="Times New Roman" w:hAnsi="Times New Roman" w:cs="Times New Roman"/>
          <w:b/>
          <w:sz w:val="28"/>
          <w:szCs w:val="28"/>
        </w:rPr>
        <w:t>Практическая работа №7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13A14" w:rsidRPr="00F13A14" w:rsidRDefault="00F13A14" w:rsidP="00F13A1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3A14">
        <w:rPr>
          <w:rFonts w:ascii="Times New Roman" w:hAnsi="Times New Roman" w:cs="Times New Roman"/>
          <w:b/>
          <w:sz w:val="28"/>
          <w:szCs w:val="28"/>
        </w:rPr>
        <w:t>Тема: Реляционная модель данных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D19E5" w:rsidRDefault="00F13A14" w:rsidP="00F13A1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3A14">
        <w:rPr>
          <w:rFonts w:ascii="Times New Roman" w:hAnsi="Times New Roman" w:cs="Times New Roman"/>
          <w:b/>
          <w:sz w:val="28"/>
          <w:szCs w:val="28"/>
        </w:rPr>
        <w:t>Цель: научиться проектировать реляционную модель данных на основании описания предметной области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13A14" w:rsidRDefault="00F13A14" w:rsidP="00F13A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2, простой.</w:t>
      </w:r>
    </w:p>
    <w:p w:rsidR="00F13A14" w:rsidRDefault="00F13A14" w:rsidP="00F13A1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13A14">
        <w:rPr>
          <w:rFonts w:ascii="Times New Roman" w:hAnsi="Times New Roman" w:cs="Times New Roman"/>
          <w:b/>
          <w:sz w:val="28"/>
          <w:szCs w:val="28"/>
        </w:rPr>
        <w:t>Описание предметной области.</w:t>
      </w:r>
      <w:r w:rsidR="003D19E5" w:rsidRPr="003D19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19E5">
        <w:rPr>
          <w:rFonts w:ascii="Times New Roman" w:hAnsi="Times New Roman" w:cs="Times New Roman"/>
          <w:b/>
          <w:sz w:val="28"/>
          <w:szCs w:val="28"/>
        </w:rPr>
        <w:t>Нагрузка преподавателей.</w:t>
      </w:r>
    </w:p>
    <w:p w:rsidR="00F13A14" w:rsidRPr="00F13A14" w:rsidRDefault="00F13A14" w:rsidP="00F13A14">
      <w:pPr>
        <w:spacing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F13A14">
        <w:rPr>
          <w:rFonts w:ascii="Times New Roman" w:hAnsi="Times New Roman" w:cs="Times New Roman"/>
          <w:sz w:val="28"/>
          <w:szCs w:val="28"/>
        </w:rPr>
        <w:t xml:space="preserve">В техникуме в каждой группе учатся студенты. В одной группе может учиться много студентов, но один студент учится только в одной группе. </w:t>
      </w:r>
    </w:p>
    <w:p w:rsidR="00F13A14" w:rsidRPr="00F13A14" w:rsidRDefault="00F13A14" w:rsidP="00F13A1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13A14">
        <w:rPr>
          <w:rFonts w:ascii="Times New Roman" w:hAnsi="Times New Roman" w:cs="Times New Roman"/>
          <w:sz w:val="28"/>
          <w:szCs w:val="28"/>
        </w:rPr>
        <w:t xml:space="preserve">Каждая группа изучает определенные дисциплины в соответствии с учебным планом. </w:t>
      </w:r>
    </w:p>
    <w:p w:rsidR="00A74847" w:rsidRDefault="00F13A14" w:rsidP="00A7484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13A14">
        <w:rPr>
          <w:rFonts w:ascii="Times New Roman" w:hAnsi="Times New Roman" w:cs="Times New Roman"/>
          <w:sz w:val="28"/>
          <w:szCs w:val="28"/>
        </w:rPr>
        <w:t>Дисциплины читает преподаватель.  Один преподаватель может читать несколько дисциплин, и одну дисциплину могут вести разные преподаватели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19E5" w:rsidRPr="00C518F7" w:rsidRDefault="003D19E5" w:rsidP="00C518F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8F7">
        <w:rPr>
          <w:rFonts w:ascii="Times New Roman" w:hAnsi="Times New Roman" w:cs="Times New Roman"/>
          <w:b/>
          <w:sz w:val="28"/>
          <w:szCs w:val="28"/>
        </w:rPr>
        <w:t>Объекты, их характеристики и связи между ними.</w:t>
      </w:r>
    </w:p>
    <w:p w:rsidR="003D19E5" w:rsidRPr="003D19E5" w:rsidRDefault="003D19E5" w:rsidP="003D19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9E5">
        <w:rPr>
          <w:rFonts w:ascii="Times New Roman" w:hAnsi="Times New Roman" w:cs="Times New Roman"/>
          <w:b/>
          <w:sz w:val="28"/>
          <w:szCs w:val="28"/>
        </w:rPr>
        <w:t>Объекты и их характеристики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1000"/>
        <w:gridCol w:w="2010"/>
        <w:gridCol w:w="5916"/>
      </w:tblGrid>
      <w:tr w:rsidR="003D19E5" w:rsidRPr="008A5823" w:rsidTr="003D19E5">
        <w:tc>
          <w:tcPr>
            <w:tcW w:w="1000" w:type="dxa"/>
          </w:tcPr>
          <w:p w:rsidR="003D19E5" w:rsidRPr="008A5823" w:rsidRDefault="003D19E5" w:rsidP="003D19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2010" w:type="dxa"/>
          </w:tcPr>
          <w:p w:rsidR="003D19E5" w:rsidRPr="008A5823" w:rsidRDefault="003D19E5" w:rsidP="003D19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5916" w:type="dxa"/>
          </w:tcPr>
          <w:p w:rsidR="003D19E5" w:rsidRPr="008A5823" w:rsidRDefault="003D19E5" w:rsidP="003D19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Характеристика (свойства) объекта</w:t>
            </w:r>
          </w:p>
        </w:tc>
      </w:tr>
      <w:tr w:rsidR="003D19E5" w:rsidRPr="008A5823" w:rsidTr="003D19E5">
        <w:tc>
          <w:tcPr>
            <w:tcW w:w="1000" w:type="dxa"/>
          </w:tcPr>
          <w:p w:rsidR="003D19E5" w:rsidRPr="008A5823" w:rsidRDefault="003D19E5" w:rsidP="003D19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0" w:type="dxa"/>
          </w:tcPr>
          <w:p w:rsidR="003D19E5" w:rsidRPr="008A5823" w:rsidRDefault="003D19E5" w:rsidP="003D19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5916" w:type="dxa"/>
          </w:tcPr>
          <w:p w:rsidR="003D19E5" w:rsidRPr="008A5823" w:rsidRDefault="003D19E5" w:rsidP="00671EB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группы, специальность, количество студентов</w:t>
            </w:r>
          </w:p>
        </w:tc>
      </w:tr>
      <w:tr w:rsidR="003D19E5" w:rsidRPr="000D0AAD" w:rsidTr="003D19E5">
        <w:tc>
          <w:tcPr>
            <w:tcW w:w="1000" w:type="dxa"/>
          </w:tcPr>
          <w:p w:rsidR="003D19E5" w:rsidRPr="008A5823" w:rsidRDefault="003D19E5" w:rsidP="003D19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10" w:type="dxa"/>
          </w:tcPr>
          <w:p w:rsidR="003D19E5" w:rsidRDefault="003D19E5" w:rsidP="003D19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5916" w:type="dxa"/>
          </w:tcPr>
          <w:p w:rsidR="003D19E5" w:rsidRPr="000D0AAD" w:rsidRDefault="00BA717E" w:rsidP="00BA717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студента, фамилия, имя, отчество</w:t>
            </w:r>
          </w:p>
        </w:tc>
      </w:tr>
      <w:tr w:rsidR="003D19E5" w:rsidTr="003D19E5">
        <w:tc>
          <w:tcPr>
            <w:tcW w:w="1000" w:type="dxa"/>
          </w:tcPr>
          <w:p w:rsidR="003D19E5" w:rsidRDefault="003D19E5" w:rsidP="003D19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10" w:type="dxa"/>
          </w:tcPr>
          <w:p w:rsidR="003D19E5" w:rsidRDefault="003D19E5" w:rsidP="003D19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5916" w:type="dxa"/>
          </w:tcPr>
          <w:p w:rsidR="003D19E5" w:rsidRDefault="003D19E5" w:rsidP="00A2326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дисциплины, </w:t>
            </w:r>
            <w:r w:rsidR="00DE302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</w:tr>
      <w:tr w:rsidR="003D19E5" w:rsidTr="003D19E5">
        <w:tc>
          <w:tcPr>
            <w:tcW w:w="1000" w:type="dxa"/>
          </w:tcPr>
          <w:p w:rsidR="003D19E5" w:rsidRDefault="003D19E5" w:rsidP="003D19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0" w:type="dxa"/>
          </w:tcPr>
          <w:p w:rsidR="003D19E5" w:rsidRDefault="003D19E5" w:rsidP="003D19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5916" w:type="dxa"/>
          </w:tcPr>
          <w:p w:rsidR="003D19E5" w:rsidRDefault="003D19E5" w:rsidP="0039267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Табельный </w:t>
            </w:r>
            <w:r w:rsidR="00A7484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39267C">
              <w:rPr>
                <w:rFonts w:ascii="Times New Roman" w:hAnsi="Times New Roman" w:cs="Times New Roman"/>
                <w:sz w:val="28"/>
                <w:szCs w:val="28"/>
              </w:rPr>
              <w:t>, фамилия, имя, отчество</w:t>
            </w:r>
          </w:p>
        </w:tc>
      </w:tr>
    </w:tbl>
    <w:p w:rsidR="00A74847" w:rsidRDefault="00A74847" w:rsidP="00A74847">
      <w:pPr>
        <w:rPr>
          <w:rFonts w:ascii="Times New Roman" w:hAnsi="Times New Roman" w:cs="Times New Roman"/>
          <w:sz w:val="28"/>
          <w:szCs w:val="28"/>
        </w:rPr>
      </w:pPr>
    </w:p>
    <w:p w:rsidR="00A74847" w:rsidRDefault="00A748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4847" w:rsidRPr="00A74847" w:rsidRDefault="00A74847" w:rsidP="00A74847">
      <w:pPr>
        <w:rPr>
          <w:rFonts w:ascii="Times New Roman" w:hAnsi="Times New Roman" w:cs="Times New Roman"/>
          <w:sz w:val="28"/>
          <w:szCs w:val="28"/>
        </w:rPr>
      </w:pPr>
      <w:r w:rsidRPr="00BE396A">
        <w:rPr>
          <w:rFonts w:ascii="Times New Roman" w:hAnsi="Times New Roman" w:cs="Times New Roman"/>
          <w:b/>
          <w:sz w:val="28"/>
          <w:szCs w:val="28"/>
        </w:rPr>
        <w:lastRenderedPageBreak/>
        <w:t>Связи между объектами</w:t>
      </w:r>
    </w:p>
    <w:tbl>
      <w:tblPr>
        <w:tblStyle w:val="1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134"/>
        <w:gridCol w:w="4257"/>
        <w:gridCol w:w="988"/>
        <w:gridCol w:w="1559"/>
      </w:tblGrid>
      <w:tr w:rsidR="00A74847" w:rsidTr="00A74847">
        <w:tc>
          <w:tcPr>
            <w:tcW w:w="704" w:type="dxa"/>
          </w:tcPr>
          <w:p w:rsidR="00A74847" w:rsidRDefault="00A74847" w:rsidP="00A74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134" w:type="dxa"/>
          </w:tcPr>
          <w:p w:rsidR="00A74847" w:rsidRDefault="00A74847" w:rsidP="00A74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1</w:t>
            </w:r>
          </w:p>
        </w:tc>
        <w:tc>
          <w:tcPr>
            <w:tcW w:w="1134" w:type="dxa"/>
          </w:tcPr>
          <w:p w:rsidR="00A74847" w:rsidRDefault="00A74847" w:rsidP="00A74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2</w:t>
            </w:r>
          </w:p>
        </w:tc>
        <w:tc>
          <w:tcPr>
            <w:tcW w:w="4257" w:type="dxa"/>
          </w:tcPr>
          <w:p w:rsidR="00A74847" w:rsidRDefault="00A74847" w:rsidP="00A74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Словесное описание связи</w:t>
            </w:r>
          </w:p>
        </w:tc>
        <w:tc>
          <w:tcPr>
            <w:tcW w:w="988" w:type="dxa"/>
          </w:tcPr>
          <w:p w:rsidR="00A74847" w:rsidRPr="00260B3A" w:rsidRDefault="00A74847" w:rsidP="00A74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связи</w:t>
            </w:r>
          </w:p>
        </w:tc>
        <w:tc>
          <w:tcPr>
            <w:tcW w:w="1559" w:type="dxa"/>
          </w:tcPr>
          <w:p w:rsidR="00A74847" w:rsidRDefault="00A74847" w:rsidP="00A74847">
            <w:pPr>
              <w:ind w:left="76" w:hanging="7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Дополнительный объект</w:t>
            </w:r>
          </w:p>
        </w:tc>
      </w:tr>
      <w:tr w:rsidR="00A74847" w:rsidRPr="008A5823" w:rsidTr="00A74847">
        <w:tc>
          <w:tcPr>
            <w:tcW w:w="704" w:type="dxa"/>
          </w:tcPr>
          <w:p w:rsidR="00A74847" w:rsidRDefault="00A74847" w:rsidP="00A74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A74847" w:rsidRDefault="00A74847" w:rsidP="00A7484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134" w:type="dxa"/>
          </w:tcPr>
          <w:p w:rsidR="00A74847" w:rsidRDefault="00A74847" w:rsidP="00A7484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4257" w:type="dxa"/>
          </w:tcPr>
          <w:p w:rsidR="00A74847" w:rsidRDefault="00A74847" w:rsidP="00A7484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В одной группе может учиться много студентов, но один студент учится только в одной группе</w:t>
            </w:r>
          </w:p>
        </w:tc>
        <w:tc>
          <w:tcPr>
            <w:tcW w:w="988" w:type="dxa"/>
          </w:tcPr>
          <w:p w:rsidR="00A74847" w:rsidRPr="008A5823" w:rsidRDefault="00A74847" w:rsidP="00A7484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</w:p>
        </w:tc>
        <w:tc>
          <w:tcPr>
            <w:tcW w:w="1559" w:type="dxa"/>
          </w:tcPr>
          <w:p w:rsidR="00A74847" w:rsidRPr="008A5823" w:rsidRDefault="00A74847" w:rsidP="00A74847">
            <w:pPr>
              <w:spacing w:line="276" w:lineRule="auto"/>
              <w:ind w:left="76" w:hanging="7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4847" w:rsidRPr="008A5823" w:rsidTr="00A74847">
        <w:tc>
          <w:tcPr>
            <w:tcW w:w="704" w:type="dxa"/>
          </w:tcPr>
          <w:p w:rsidR="00A74847" w:rsidRDefault="00A74847" w:rsidP="00A74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A74847" w:rsidRDefault="00A74847" w:rsidP="00A7484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134" w:type="dxa"/>
          </w:tcPr>
          <w:p w:rsidR="00A74847" w:rsidRDefault="00A74847" w:rsidP="00A7484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4257" w:type="dxa"/>
          </w:tcPr>
          <w:p w:rsidR="00A74847" w:rsidRDefault="00A74847" w:rsidP="00A7484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Кажд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ая группа</w:t>
            </w: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 xml:space="preserve"> изучает определенные дисциплины в соответствии с учебным планом</w:t>
            </w:r>
            <w:r w:rsidR="00A232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88" w:type="dxa"/>
          </w:tcPr>
          <w:p w:rsidR="00A74847" w:rsidRPr="008A5823" w:rsidRDefault="00A23260" w:rsidP="00A7484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A74847">
              <w:rPr>
                <w:rFonts w:ascii="Times New Roman" w:hAnsi="Times New Roman" w:cs="Times New Roman"/>
                <w:sz w:val="28"/>
                <w:szCs w:val="28"/>
              </w:rPr>
              <w:t>:М</w:t>
            </w:r>
          </w:p>
        </w:tc>
        <w:tc>
          <w:tcPr>
            <w:tcW w:w="1559" w:type="dxa"/>
          </w:tcPr>
          <w:p w:rsidR="00A74847" w:rsidRPr="008A5823" w:rsidRDefault="00A23260" w:rsidP="00A74847">
            <w:pPr>
              <w:spacing w:line="276" w:lineRule="auto"/>
              <w:ind w:left="76" w:hanging="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Учебный план</w:t>
            </w:r>
          </w:p>
        </w:tc>
      </w:tr>
      <w:tr w:rsidR="00A74847" w:rsidRPr="008A5823" w:rsidTr="00A74847">
        <w:tc>
          <w:tcPr>
            <w:tcW w:w="704" w:type="dxa"/>
          </w:tcPr>
          <w:p w:rsidR="00A74847" w:rsidRDefault="00A74847" w:rsidP="00A74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A74847" w:rsidRDefault="00A74847" w:rsidP="00A7484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134" w:type="dxa"/>
          </w:tcPr>
          <w:p w:rsidR="00A74847" w:rsidRDefault="00A74847" w:rsidP="00A7484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4257" w:type="dxa"/>
          </w:tcPr>
          <w:p w:rsidR="00A74847" w:rsidRDefault="00A74847" w:rsidP="00A7484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Один преподаватель может читать несколько дисциплин, и одну дисциплину могут вести разные преподаватели</w:t>
            </w:r>
          </w:p>
        </w:tc>
        <w:tc>
          <w:tcPr>
            <w:tcW w:w="988" w:type="dxa"/>
          </w:tcPr>
          <w:p w:rsidR="00A74847" w:rsidRPr="008A5823" w:rsidRDefault="00A74847" w:rsidP="00A7484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М:М</w:t>
            </w:r>
          </w:p>
        </w:tc>
        <w:tc>
          <w:tcPr>
            <w:tcW w:w="1559" w:type="dxa"/>
          </w:tcPr>
          <w:p w:rsidR="00A74847" w:rsidRPr="008A5823" w:rsidRDefault="00A23260" w:rsidP="00A74847">
            <w:pPr>
              <w:spacing w:line="276" w:lineRule="auto"/>
              <w:ind w:left="76" w:hanging="7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Преподаватель_Дисциплина</w:t>
            </w:r>
            <w:proofErr w:type="spellEnd"/>
          </w:p>
        </w:tc>
      </w:tr>
    </w:tbl>
    <w:p w:rsidR="00A74847" w:rsidRDefault="00A74847" w:rsidP="003D19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18F7" w:rsidRPr="00C518F7" w:rsidRDefault="00C518F7" w:rsidP="00C518F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18F7">
        <w:rPr>
          <w:rFonts w:ascii="Times New Roman" w:hAnsi="Times New Roman" w:cs="Times New Roman"/>
          <w:b/>
          <w:sz w:val="28"/>
          <w:szCs w:val="28"/>
          <w:lang w:val="en-US"/>
        </w:rPr>
        <w:t>ER-</w:t>
      </w:r>
      <w:r w:rsidRPr="00C518F7">
        <w:rPr>
          <w:rFonts w:ascii="Times New Roman" w:hAnsi="Times New Roman" w:cs="Times New Roman"/>
          <w:b/>
          <w:sz w:val="28"/>
          <w:szCs w:val="28"/>
        </w:rPr>
        <w:t>диаграмма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C518F7" w:rsidRPr="00F32011" w:rsidRDefault="00F32011" w:rsidP="00F32011">
      <w:pPr>
        <w:pStyle w:val="a3"/>
        <w:numPr>
          <w:ilvl w:val="0"/>
          <w:numId w:val="1"/>
        </w:num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011">
        <w:rPr>
          <w:b/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83pt;height:246.75pt;z-index:251659264;mso-position-horizontal:left;mso-position-horizontal-relative:text;mso-position-vertical-relative:text">
            <v:imagedata r:id="rId5" o:title=""/>
            <w10:wrap type="square" side="right"/>
          </v:shape>
          <o:OLEObject Type="Embed" ProgID="Visio.Drawing.15" ShapeID="_x0000_s1026" DrawAspect="Content" ObjectID="_1708930504" r:id="rId6"/>
        </w:object>
      </w:r>
      <w:r>
        <w:rPr>
          <w:rFonts w:ascii="Times New Roman" w:hAnsi="Times New Roman" w:cs="Times New Roman"/>
          <w:b/>
          <w:sz w:val="28"/>
          <w:szCs w:val="28"/>
        </w:rPr>
        <w:t>Схема БД (в виде структуры)</w:t>
      </w:r>
      <w:bookmarkStart w:id="0" w:name="_GoBack"/>
      <w:bookmarkEnd w:id="0"/>
    </w:p>
    <w:sectPr w:rsidR="00C518F7" w:rsidRPr="00F32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46A07"/>
    <w:multiLevelType w:val="hybridMultilevel"/>
    <w:tmpl w:val="0EAC4C7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F0569"/>
    <w:multiLevelType w:val="hybridMultilevel"/>
    <w:tmpl w:val="0D1C5B22"/>
    <w:lvl w:ilvl="0" w:tplc="8F5061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6AC"/>
    <w:rsid w:val="0039267C"/>
    <w:rsid w:val="003D19E5"/>
    <w:rsid w:val="00671EB8"/>
    <w:rsid w:val="00A23260"/>
    <w:rsid w:val="00A74847"/>
    <w:rsid w:val="00B506AC"/>
    <w:rsid w:val="00BA717E"/>
    <w:rsid w:val="00C518F7"/>
    <w:rsid w:val="00DA5991"/>
    <w:rsid w:val="00DB62B4"/>
    <w:rsid w:val="00DB65A1"/>
    <w:rsid w:val="00DE3021"/>
    <w:rsid w:val="00F13A14"/>
    <w:rsid w:val="00F3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5C2F3D0"/>
  <w15:chartTrackingRefBased/>
  <w15:docId w15:val="{EF9DFE95-62AF-4032-A841-64A307C4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A14"/>
    <w:pPr>
      <w:ind w:left="720"/>
      <w:contextualSpacing/>
    </w:pPr>
  </w:style>
  <w:style w:type="table" w:styleId="a4">
    <w:name w:val="Table Grid"/>
    <w:basedOn w:val="a1"/>
    <w:uiPriority w:val="39"/>
    <w:rsid w:val="003D1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39"/>
    <w:rsid w:val="00A74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398E6AEA</Template>
  <TotalTime>72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Хасанов Ильназ Дамирович</dc:creator>
  <cp:keywords/>
  <dc:description/>
  <cp:lastModifiedBy>Хасанов Ильназ Дамирович</cp:lastModifiedBy>
  <cp:revision>8</cp:revision>
  <dcterms:created xsi:type="dcterms:W3CDTF">2022-03-16T05:06:00Z</dcterms:created>
  <dcterms:modified xsi:type="dcterms:W3CDTF">2022-03-16T07:09:00Z</dcterms:modified>
</cp:coreProperties>
</file>