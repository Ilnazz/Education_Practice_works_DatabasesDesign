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24273" w14:textId="77777777" w:rsidR="002835DF" w:rsidRDefault="002835DF" w:rsidP="00283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5493523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14:paraId="0ADC0AC0" w14:textId="77777777" w:rsidR="002835DF" w:rsidRDefault="002835DF" w:rsidP="002835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Сетевая модель данных</w:t>
      </w:r>
    </w:p>
    <w:p w14:paraId="36951A7A" w14:textId="77777777" w:rsidR="002835DF" w:rsidRDefault="002835DF" w:rsidP="002835DF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 научиться проектировать сетевую модель данных на основании описания предметной области</w:t>
      </w:r>
    </w:p>
    <w:p w14:paraId="1125930A" w14:textId="77777777" w:rsidR="007D75A3" w:rsidRDefault="007D75A3"/>
    <w:p w14:paraId="69869C81" w14:textId="77777777" w:rsidR="002835DF" w:rsidRDefault="002835DF" w:rsidP="002835D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6C2EF1B4" w14:textId="77777777" w:rsidR="002835DF" w:rsidRDefault="002835DF" w:rsidP="002835D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224B6" w14:textId="62546B01" w:rsidR="002835DF" w:rsidRDefault="004B46BE" w:rsidP="00241E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техникуме есть только один директор. </w:t>
      </w:r>
      <w:r w:rsidR="002835DF" w:rsidRPr="00235A0B">
        <w:rPr>
          <w:rFonts w:ascii="Times New Roman" w:hAnsi="Times New Roman" w:cs="Times New Roman"/>
          <w:sz w:val="28"/>
          <w:szCs w:val="28"/>
        </w:rPr>
        <w:t>В техникуме в каждой группе учатся студенты. В одной группе может учиться много студентов, но один студент учится только в одной группе. Кажд</w:t>
      </w:r>
      <w:r w:rsidR="002835DF">
        <w:rPr>
          <w:rFonts w:ascii="Times New Roman" w:hAnsi="Times New Roman" w:cs="Times New Roman"/>
          <w:sz w:val="28"/>
          <w:szCs w:val="28"/>
        </w:rPr>
        <w:t>ая группа</w:t>
      </w:r>
      <w:r w:rsidR="002835DF"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Ди</w:t>
      </w:r>
      <w:r w:rsidR="009C3C55">
        <w:rPr>
          <w:rFonts w:ascii="Times New Roman" w:hAnsi="Times New Roman" w:cs="Times New Roman"/>
          <w:sz w:val="28"/>
          <w:szCs w:val="28"/>
        </w:rPr>
        <w:t xml:space="preserve">сциплины читает преподаватель. </w:t>
      </w:r>
      <w:r w:rsidR="002835DF" w:rsidRPr="00235A0B">
        <w:rPr>
          <w:rFonts w:ascii="Times New Roman" w:hAnsi="Times New Roman" w:cs="Times New Roman"/>
          <w:sz w:val="28"/>
          <w:szCs w:val="28"/>
        </w:rPr>
        <w:t>Один преподаватель может читать несколько дисциплин, и одну дисциплину могут вести разные преподаватели. Это указано в нагрузке преподавателя.</w:t>
      </w:r>
    </w:p>
    <w:p w14:paraId="5B99F7DA" w14:textId="77777777" w:rsidR="00241E26" w:rsidRPr="00241E26" w:rsidRDefault="00241E26" w:rsidP="00241E2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D72F3D" w14:textId="77777777" w:rsidR="002835DF" w:rsidRDefault="002835DF" w:rsidP="002835DF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249"/>
        <w:gridCol w:w="993"/>
      </w:tblGrid>
      <w:tr w:rsidR="009C3C55" w14:paraId="1F3BE171" w14:textId="77777777" w:rsidTr="009C3C55">
        <w:tc>
          <w:tcPr>
            <w:tcW w:w="704" w:type="dxa"/>
          </w:tcPr>
          <w:p w14:paraId="3E3BF7D3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1D9F2A21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7E1FEA9C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249" w:type="dxa"/>
          </w:tcPr>
          <w:p w14:paraId="29784C79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93" w:type="dxa"/>
          </w:tcPr>
          <w:p w14:paraId="071A83B8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C3C55" w14:paraId="0FD3F7A4" w14:textId="77777777" w:rsidTr="009C3C55">
        <w:tc>
          <w:tcPr>
            <w:tcW w:w="704" w:type="dxa"/>
          </w:tcPr>
          <w:p w14:paraId="57447D59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79899C3D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2F3BD95B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249" w:type="dxa"/>
          </w:tcPr>
          <w:p w14:paraId="260E4204" w14:textId="77777777" w:rsidR="009C3C55" w:rsidRPr="00235A0B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техникуме в каждой группе учатся студенты</w:t>
            </w:r>
          </w:p>
        </w:tc>
        <w:tc>
          <w:tcPr>
            <w:tcW w:w="993" w:type="dxa"/>
          </w:tcPr>
          <w:p w14:paraId="0C0751A6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C3C55" w14:paraId="182E08F0" w14:textId="77777777" w:rsidTr="009C3C55">
        <w:tc>
          <w:tcPr>
            <w:tcW w:w="704" w:type="dxa"/>
          </w:tcPr>
          <w:p w14:paraId="51D01A1B" w14:textId="77777777" w:rsidR="009C3C55" w:rsidRDefault="009C3C55" w:rsidP="00270A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37865B3F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Техникум</w:t>
            </w:r>
          </w:p>
        </w:tc>
        <w:tc>
          <w:tcPr>
            <w:tcW w:w="1557" w:type="dxa"/>
          </w:tcPr>
          <w:p w14:paraId="386746C5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249" w:type="dxa"/>
          </w:tcPr>
          <w:p w14:paraId="6D12C6F6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сциплины читает преподаватель</w:t>
            </w:r>
          </w:p>
        </w:tc>
        <w:tc>
          <w:tcPr>
            <w:tcW w:w="993" w:type="dxa"/>
          </w:tcPr>
          <w:p w14:paraId="0467AB94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41678" w14:paraId="45DF6240" w14:textId="77777777" w:rsidTr="009C3C55">
        <w:tc>
          <w:tcPr>
            <w:tcW w:w="704" w:type="dxa"/>
          </w:tcPr>
          <w:p w14:paraId="7E37EA10" w14:textId="08951120" w:rsidR="00941678" w:rsidRPr="00941678" w:rsidRDefault="00941678" w:rsidP="00270ABF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3</w:t>
            </w:r>
          </w:p>
        </w:tc>
        <w:tc>
          <w:tcPr>
            <w:tcW w:w="1557" w:type="dxa"/>
          </w:tcPr>
          <w:p w14:paraId="421B5762" w14:textId="4A9D28C7" w:rsidR="00941678" w:rsidRPr="00941678" w:rsidRDefault="00941678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Техникум</w:t>
            </w:r>
          </w:p>
        </w:tc>
        <w:tc>
          <w:tcPr>
            <w:tcW w:w="1557" w:type="dxa"/>
          </w:tcPr>
          <w:p w14:paraId="2DF40FE9" w14:textId="4591E1ED" w:rsidR="00941678" w:rsidRPr="00941678" w:rsidRDefault="00941678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Директор</w:t>
            </w:r>
          </w:p>
        </w:tc>
        <w:tc>
          <w:tcPr>
            <w:tcW w:w="5249" w:type="dxa"/>
          </w:tcPr>
          <w:p w14:paraId="07133829" w14:textId="25C902D9" w:rsidR="00941678" w:rsidRPr="00235A0B" w:rsidRDefault="00941678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техникуме есть только один директор</w:t>
            </w:r>
          </w:p>
        </w:tc>
        <w:tc>
          <w:tcPr>
            <w:tcW w:w="993" w:type="dxa"/>
          </w:tcPr>
          <w:p w14:paraId="075E408F" w14:textId="44971490" w:rsidR="00941678" w:rsidRPr="002C1E24" w:rsidRDefault="002C1E24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1:1</w:t>
            </w:r>
          </w:p>
        </w:tc>
      </w:tr>
      <w:tr w:rsidR="009C3C55" w14:paraId="36208038" w14:textId="77777777" w:rsidTr="009C3C55">
        <w:tc>
          <w:tcPr>
            <w:tcW w:w="704" w:type="dxa"/>
          </w:tcPr>
          <w:p w14:paraId="39198D32" w14:textId="02D1B3A3" w:rsidR="009C3C55" w:rsidRPr="00941678" w:rsidRDefault="00941678" w:rsidP="00270ABF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4</w:t>
            </w:r>
          </w:p>
        </w:tc>
        <w:tc>
          <w:tcPr>
            <w:tcW w:w="1557" w:type="dxa"/>
          </w:tcPr>
          <w:p w14:paraId="244A7EDF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58F20455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249" w:type="dxa"/>
          </w:tcPr>
          <w:p w14:paraId="579D0A1E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  <w:tc>
          <w:tcPr>
            <w:tcW w:w="993" w:type="dxa"/>
          </w:tcPr>
          <w:p w14:paraId="3E9A078D" w14:textId="77777777" w:rsidR="009C3C55" w:rsidRPr="00235A0B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C3C55" w14:paraId="47EA93C3" w14:textId="77777777" w:rsidTr="00941678">
        <w:trPr>
          <w:trHeight w:val="1082"/>
        </w:trPr>
        <w:tc>
          <w:tcPr>
            <w:tcW w:w="704" w:type="dxa"/>
          </w:tcPr>
          <w:p w14:paraId="17E3AF93" w14:textId="1197A74D" w:rsidR="009C3C55" w:rsidRPr="00941678" w:rsidRDefault="00941678" w:rsidP="00270ABF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5</w:t>
            </w:r>
          </w:p>
        </w:tc>
        <w:tc>
          <w:tcPr>
            <w:tcW w:w="1557" w:type="dxa"/>
          </w:tcPr>
          <w:p w14:paraId="14D35BF8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0B7BEA1A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249" w:type="dxa"/>
          </w:tcPr>
          <w:p w14:paraId="2BD092FB" w14:textId="36E689DE" w:rsidR="009C3C55" w:rsidRDefault="009C3C55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  <w:r w:rsidR="003759F0">
              <w:rPr>
                <w:rFonts w:ascii="Times New Roman" w:hAnsi="Times New Roman" w:cs="Times New Roman"/>
                <w:sz w:val="28"/>
                <w:szCs w:val="28"/>
              </w:rPr>
              <w:t xml:space="preserve"> и одну дисциплину могут изучать различные группы</w:t>
            </w:r>
            <w:bookmarkStart w:id="1" w:name="_GoBack"/>
            <w:bookmarkEnd w:id="1"/>
          </w:p>
        </w:tc>
        <w:tc>
          <w:tcPr>
            <w:tcW w:w="993" w:type="dxa"/>
          </w:tcPr>
          <w:p w14:paraId="7BA36F1D" w14:textId="7244F53F" w:rsidR="009C3C55" w:rsidRPr="00235A0B" w:rsidRDefault="00941678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D52C73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</w:p>
        </w:tc>
      </w:tr>
      <w:tr w:rsidR="009C3C55" w14:paraId="20EE6F2F" w14:textId="77777777" w:rsidTr="009C3C55">
        <w:tc>
          <w:tcPr>
            <w:tcW w:w="704" w:type="dxa"/>
          </w:tcPr>
          <w:p w14:paraId="0D336CCB" w14:textId="68F03E12" w:rsidR="009C3C55" w:rsidRPr="00941678" w:rsidRDefault="00941678" w:rsidP="00270ABF">
            <w:pPr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6</w:t>
            </w:r>
          </w:p>
        </w:tc>
        <w:tc>
          <w:tcPr>
            <w:tcW w:w="1557" w:type="dxa"/>
          </w:tcPr>
          <w:p w14:paraId="08E17021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4B97674C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249" w:type="dxa"/>
          </w:tcPr>
          <w:p w14:paraId="0A62A920" w14:textId="77777777" w:rsidR="009C3C55" w:rsidRDefault="009C3C55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  <w:tc>
          <w:tcPr>
            <w:tcW w:w="993" w:type="dxa"/>
          </w:tcPr>
          <w:p w14:paraId="05FEF44A" w14:textId="77777777" w:rsidR="009C3C55" w:rsidRPr="00D52C73" w:rsidRDefault="00D52C73" w:rsidP="00270AB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</w:tbl>
    <w:p w14:paraId="762C2FAB" w14:textId="77777777" w:rsidR="00567A2A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182DABE9" w14:textId="4451223A" w:rsidR="00D52C73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F90EA" wp14:editId="11F72785">
                <wp:simplePos x="0" y="0"/>
                <wp:positionH relativeFrom="column">
                  <wp:posOffset>3824378</wp:posOffset>
                </wp:positionH>
                <wp:positionV relativeFrom="paragraph">
                  <wp:posOffset>1829531</wp:posOffset>
                </wp:positionV>
                <wp:extent cx="243320" cy="496507"/>
                <wp:effectExtent l="0" t="0" r="23495" b="3746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320" cy="496507"/>
                        </a:xfrm>
                        <a:prstGeom prst="bentConnector3">
                          <a:avLst>
                            <a:gd name="adj1" fmla="val 570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1B037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301.15pt;margin-top:144.05pt;width:19.15pt;height:39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" adj="12321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713D0E2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39CD9D3" w14:textId="60653807" w:rsidR="004B46BE" w:rsidRPr="004B46BE" w:rsidRDefault="004B46BE" w:rsidP="004B46BE">
      <w:pPr>
        <w:pStyle w:val="a6"/>
        <w:keepNext/>
        <w:jc w:val="center"/>
        <w:rPr>
          <w:b/>
          <w:bCs/>
          <w:sz w:val="28"/>
          <w:szCs w:val="28"/>
        </w:rPr>
      </w:pPr>
      <w:r w:rsidRPr="004B46BE">
        <w:rPr>
          <w:b/>
          <w:bCs/>
          <w:sz w:val="28"/>
          <w:szCs w:val="28"/>
        </w:rPr>
        <w:t xml:space="preserve">Рисунок </w:t>
      </w:r>
      <w:r w:rsidRPr="004B46BE">
        <w:rPr>
          <w:b/>
          <w:bCs/>
          <w:sz w:val="28"/>
          <w:szCs w:val="28"/>
        </w:rPr>
        <w:fldChar w:fldCharType="begin"/>
      </w:r>
      <w:r w:rsidRPr="004B46BE">
        <w:rPr>
          <w:b/>
          <w:bCs/>
          <w:sz w:val="28"/>
          <w:szCs w:val="28"/>
        </w:rPr>
        <w:instrText xml:space="preserve"> SEQ Рисунок \* ARABIC </w:instrText>
      </w:r>
      <w:r w:rsidRPr="004B46BE">
        <w:rPr>
          <w:b/>
          <w:bCs/>
          <w:sz w:val="28"/>
          <w:szCs w:val="28"/>
        </w:rPr>
        <w:fldChar w:fldCharType="separate"/>
      </w:r>
      <w:r w:rsidRPr="004B46BE">
        <w:rPr>
          <w:b/>
          <w:bCs/>
          <w:noProof/>
          <w:sz w:val="28"/>
          <w:szCs w:val="28"/>
        </w:rPr>
        <w:t>1</w:t>
      </w:r>
      <w:r w:rsidRPr="004B46BE">
        <w:rPr>
          <w:b/>
          <w:bCs/>
          <w:sz w:val="28"/>
          <w:szCs w:val="28"/>
        </w:rPr>
        <w:fldChar w:fldCharType="end"/>
      </w:r>
      <w:r w:rsidRPr="004B46BE">
        <w:rPr>
          <w:b/>
          <w:bCs/>
          <w:sz w:val="28"/>
          <w:szCs w:val="28"/>
        </w:rPr>
        <w:t>.Сетевая модель данных</w:t>
      </w:r>
    </w:p>
    <w:p w14:paraId="2B28B5A1" w14:textId="430B513A" w:rsidR="00D52C73" w:rsidRPr="004B46BE" w:rsidRDefault="004B46BE" w:rsidP="004B46BE">
      <w:pPr>
        <w:keepNext/>
        <w:spacing w:line="259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D99DC22" wp14:editId="31CB0463">
            <wp:extent cx="4629150" cy="2762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4" r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71F32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EE69E32" w14:textId="31B23627" w:rsidR="004B46BE" w:rsidRPr="004B46BE" w:rsidRDefault="004B46BE" w:rsidP="004B46BE">
      <w:pPr>
        <w:pStyle w:val="a6"/>
        <w:keepNext/>
        <w:jc w:val="center"/>
        <w:rPr>
          <w:b/>
          <w:bCs/>
          <w:sz w:val="28"/>
          <w:szCs w:val="28"/>
        </w:rPr>
      </w:pPr>
      <w:r w:rsidRPr="004B46BE">
        <w:rPr>
          <w:b/>
          <w:bCs/>
          <w:sz w:val="28"/>
          <w:szCs w:val="28"/>
        </w:rPr>
        <w:t xml:space="preserve">Рисунок </w:t>
      </w:r>
      <w:proofErr w:type="gramStart"/>
      <w:r>
        <w:rPr>
          <w:b/>
          <w:bCs/>
          <w:sz w:val="28"/>
          <w:szCs w:val="28"/>
        </w:rPr>
        <w:t>2</w:t>
      </w:r>
      <w:r w:rsidRPr="004B46BE">
        <w:rPr>
          <w:b/>
          <w:bCs/>
          <w:sz w:val="28"/>
          <w:szCs w:val="28"/>
        </w:rPr>
        <w:t>.Сетевая</w:t>
      </w:r>
      <w:proofErr w:type="gramEnd"/>
      <w:r w:rsidRPr="004B46BE">
        <w:rPr>
          <w:b/>
          <w:bCs/>
          <w:sz w:val="28"/>
          <w:szCs w:val="28"/>
        </w:rPr>
        <w:t xml:space="preserve"> модель </w:t>
      </w:r>
      <w:r>
        <w:rPr>
          <w:b/>
          <w:bCs/>
          <w:sz w:val="28"/>
          <w:szCs w:val="28"/>
        </w:rPr>
        <w:t>с данными</w:t>
      </w:r>
    </w:p>
    <w:p w14:paraId="4E063545" w14:textId="23D1A8B8" w:rsidR="00D52C73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07D2ED" wp14:editId="3E6E55D3">
            <wp:extent cx="5715000" cy="1609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7" b="22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F5624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D7E842D" w14:textId="77777777" w:rsidR="004B46BE" w:rsidRPr="007426AD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37EBE6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A9C512C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7A0917F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C708EC5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4D2F14D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AA45AED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2354E8A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86A502B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0D90E1B5" w14:textId="77777777" w:rsidR="004B46BE" w:rsidRDefault="004B46BE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F368516" w14:textId="219288A5" w:rsidR="00567A2A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499C81D8" w14:textId="116F4958" w:rsidR="00567A2A" w:rsidRDefault="00005114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FCF59" wp14:editId="4E925FCC">
            <wp:extent cx="5231765" cy="3172460"/>
            <wp:effectExtent l="0" t="0" r="6985" b="8890"/>
            <wp:docPr id="1" name="Рисунок 1" descr="https://cf.ppt-online.org/files/slide/k/kQamAgP7duX9jpbMFzElGo0YW2qv6rhnTDH8xJ/slide-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cf.ppt-online.org/files/slide/k/kQamAgP7duX9jpbMFzElGo0YW2qv6rhnTDH8xJ/slide-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142E280B" w14:textId="77777777" w:rsidR="00567A2A" w:rsidRPr="00D52C73" w:rsidRDefault="00567A2A" w:rsidP="00567A2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52C73">
        <w:rPr>
          <w:rFonts w:ascii="Times New Roman" w:hAnsi="Times New Roman" w:cs="Times New Roman"/>
          <w:b/>
          <w:sz w:val="28"/>
          <w:szCs w:val="28"/>
        </w:rPr>
        <w:t>Описание предметной области «</w:t>
      </w:r>
      <w:r w:rsidR="00D52C73" w:rsidRPr="00D52C73">
        <w:rPr>
          <w:rFonts w:ascii="Times New Roman" w:hAnsi="Times New Roman" w:cs="Times New Roman"/>
          <w:b/>
          <w:sz w:val="28"/>
          <w:szCs w:val="28"/>
        </w:rPr>
        <w:t>Факультет университета</w:t>
      </w:r>
      <w:r w:rsidRPr="00D52C73">
        <w:rPr>
          <w:rFonts w:ascii="Times New Roman" w:hAnsi="Times New Roman" w:cs="Times New Roman"/>
          <w:b/>
          <w:sz w:val="28"/>
          <w:szCs w:val="28"/>
        </w:rPr>
        <w:t>»</w:t>
      </w:r>
    </w:p>
    <w:p w14:paraId="49C2E90A" w14:textId="2C46C497" w:rsidR="00567A2A" w:rsidRDefault="00567A2A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3DC4">
        <w:rPr>
          <w:rFonts w:ascii="Times New Roman" w:hAnsi="Times New Roman" w:cs="Times New Roman"/>
          <w:sz w:val="28"/>
          <w:szCs w:val="28"/>
        </w:rPr>
        <w:t>На факультете есть кафедры и специальности. Одна кафедра может обучать по нескольким специальностям и по одной специальности могут обучаться на нескольких кафедрах.</w:t>
      </w:r>
    </w:p>
    <w:p w14:paraId="31F0A541" w14:textId="30EB8A4B" w:rsidR="00D0235A" w:rsidRDefault="00D0235A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1E2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одной специальности могут преподавать различны</w:t>
      </w:r>
      <w:r w:rsidR="00241E2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дисциплин</w:t>
      </w:r>
      <w:r w:rsidR="00241E26">
        <w:rPr>
          <w:rFonts w:ascii="Times New Roman" w:hAnsi="Times New Roman" w:cs="Times New Roman"/>
          <w:sz w:val="28"/>
          <w:szCs w:val="28"/>
        </w:rPr>
        <w:t>ы и одну дисциплину могут преподавать на разных специальностях.</w:t>
      </w:r>
    </w:p>
    <w:p w14:paraId="57253304" w14:textId="4922FD24" w:rsidR="00241E26" w:rsidRDefault="00241E26" w:rsidP="00241E26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кафедре преподают различные дисциплины. На одной кафедре могут преподавать много дисциплин и одну дисциплину могут преподавать на нескольких кафедрах.</w:t>
      </w:r>
    </w:p>
    <w:p w14:paraId="1ABB3AB4" w14:textId="3CC65504" w:rsidR="00241E26" w:rsidRDefault="009C3C55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кафедре работают преподаватели</w:t>
      </w:r>
      <w:r w:rsidR="00241E26">
        <w:rPr>
          <w:rFonts w:ascii="Times New Roman" w:hAnsi="Times New Roman" w:cs="Times New Roman"/>
          <w:sz w:val="28"/>
          <w:szCs w:val="28"/>
        </w:rPr>
        <w:t xml:space="preserve">. На одной кафедре работает много преподавателей и один </w:t>
      </w:r>
      <w:r>
        <w:rPr>
          <w:rFonts w:ascii="Times New Roman" w:hAnsi="Times New Roman" w:cs="Times New Roman"/>
          <w:sz w:val="28"/>
          <w:szCs w:val="28"/>
        </w:rPr>
        <w:t>преподаватель может работать</w:t>
      </w:r>
      <w:r w:rsidR="00241E26">
        <w:rPr>
          <w:rFonts w:ascii="Times New Roman" w:hAnsi="Times New Roman" w:cs="Times New Roman"/>
          <w:sz w:val="28"/>
          <w:szCs w:val="28"/>
        </w:rPr>
        <w:t xml:space="preserve"> на нескольких</w:t>
      </w:r>
      <w:r>
        <w:rPr>
          <w:rFonts w:ascii="Times New Roman" w:hAnsi="Times New Roman" w:cs="Times New Roman"/>
          <w:sz w:val="28"/>
          <w:szCs w:val="28"/>
        </w:rPr>
        <w:t xml:space="preserve"> кафедр</w:t>
      </w:r>
      <w:r w:rsidR="00241E26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1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преподаватель может вести несколько дисциплин и одну дисциплину могут вести несколько преподавателей.</w:t>
      </w:r>
    </w:p>
    <w:p w14:paraId="1FB846BC" w14:textId="77777777" w:rsidR="00241E26" w:rsidRDefault="00241E26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6F8CF71" w14:textId="77777777" w:rsidR="006B3DC4" w:rsidRPr="006B3DC4" w:rsidRDefault="006B3DC4" w:rsidP="006B3DC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3DC4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2033"/>
        <w:gridCol w:w="2065"/>
        <w:gridCol w:w="3385"/>
        <w:gridCol w:w="862"/>
      </w:tblGrid>
      <w:tr w:rsidR="0095129B" w14:paraId="49D0F0C6" w14:textId="77777777" w:rsidTr="0095129B">
        <w:tc>
          <w:tcPr>
            <w:tcW w:w="704" w:type="dxa"/>
          </w:tcPr>
          <w:p w14:paraId="223B09C1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связи</w:t>
            </w:r>
          </w:p>
        </w:tc>
        <w:tc>
          <w:tcPr>
            <w:tcW w:w="2033" w:type="dxa"/>
          </w:tcPr>
          <w:p w14:paraId="4DF1F393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Объект1</w:t>
            </w:r>
          </w:p>
        </w:tc>
        <w:tc>
          <w:tcPr>
            <w:tcW w:w="2065" w:type="dxa"/>
          </w:tcPr>
          <w:p w14:paraId="561A2CA9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Объект2</w:t>
            </w:r>
          </w:p>
        </w:tc>
        <w:tc>
          <w:tcPr>
            <w:tcW w:w="3385" w:type="dxa"/>
          </w:tcPr>
          <w:p w14:paraId="45303C91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862" w:type="dxa"/>
          </w:tcPr>
          <w:p w14:paraId="6690531A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95129B" w14:paraId="3EE75234" w14:textId="77777777" w:rsidTr="0095129B">
        <w:tc>
          <w:tcPr>
            <w:tcW w:w="704" w:type="dxa"/>
          </w:tcPr>
          <w:p w14:paraId="6FB1BE15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33" w:type="dxa"/>
          </w:tcPr>
          <w:p w14:paraId="10D629E3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65" w:type="dxa"/>
          </w:tcPr>
          <w:p w14:paraId="03119F7E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3385" w:type="dxa"/>
          </w:tcPr>
          <w:p w14:paraId="562056D3" w14:textId="2FA20190" w:rsidR="006B3DC4" w:rsidRPr="005D33B5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факультете есть </w:t>
            </w:r>
            <w:r w:rsidR="003759F0">
              <w:rPr>
                <w:rFonts w:ascii="Times New Roman" w:hAnsi="Times New Roman" w:cs="Times New Roman"/>
                <w:sz w:val="28"/>
                <w:szCs w:val="28"/>
              </w:rPr>
              <w:t xml:space="preserve">много кафедр и одна кафедра </w:t>
            </w:r>
            <w:r w:rsidR="003759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может принадлежать нескольким факультетам.</w:t>
            </w:r>
          </w:p>
        </w:tc>
        <w:tc>
          <w:tcPr>
            <w:tcW w:w="862" w:type="dxa"/>
          </w:tcPr>
          <w:p w14:paraId="31AFC362" w14:textId="3E12254B" w:rsidR="006B3DC4" w:rsidRDefault="005D33B5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  <w:r w:rsidR="006B3DC4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</w:p>
        </w:tc>
      </w:tr>
      <w:tr w:rsidR="0095129B" w14:paraId="1C15A5F0" w14:textId="77777777" w:rsidTr="0095129B">
        <w:tc>
          <w:tcPr>
            <w:tcW w:w="704" w:type="dxa"/>
          </w:tcPr>
          <w:p w14:paraId="4B49794B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33" w:type="dxa"/>
          </w:tcPr>
          <w:p w14:paraId="5CBF1B5E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065" w:type="dxa"/>
          </w:tcPr>
          <w:p w14:paraId="2A89DF48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3385" w:type="dxa"/>
          </w:tcPr>
          <w:p w14:paraId="0647A9D9" w14:textId="1CA5DE1D" w:rsidR="006B3DC4" w:rsidRDefault="003759F0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одном факультете обучают многим специальностям и одной специальности могут обучать на разных факультетах</w:t>
            </w:r>
          </w:p>
        </w:tc>
        <w:tc>
          <w:tcPr>
            <w:tcW w:w="862" w:type="dxa"/>
          </w:tcPr>
          <w:p w14:paraId="064B9166" w14:textId="3A61B05F" w:rsidR="006B3DC4" w:rsidRDefault="005D33B5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6B3DC4">
              <w:rPr>
                <w:rFonts w:ascii="Times New Roman" w:hAnsi="Times New Roman" w:cs="Times New Roman"/>
                <w:sz w:val="28"/>
                <w:szCs w:val="28"/>
              </w:rPr>
              <w:t>:М</w:t>
            </w:r>
          </w:p>
        </w:tc>
      </w:tr>
      <w:tr w:rsidR="0095129B" w14:paraId="63730F1C" w14:textId="77777777" w:rsidTr="0095129B">
        <w:tc>
          <w:tcPr>
            <w:tcW w:w="704" w:type="dxa"/>
          </w:tcPr>
          <w:p w14:paraId="058B9E4A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33" w:type="dxa"/>
          </w:tcPr>
          <w:p w14:paraId="584435E7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4BD4C186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3385" w:type="dxa"/>
          </w:tcPr>
          <w:p w14:paraId="3C110D05" w14:textId="77777777" w:rsid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Одна кафедра может обучать по нескольким специальностям и по одной специальности могут обучаться на нескольких кафедрах</w:t>
            </w:r>
          </w:p>
        </w:tc>
        <w:tc>
          <w:tcPr>
            <w:tcW w:w="862" w:type="dxa"/>
          </w:tcPr>
          <w:p w14:paraId="752D3C66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62607201" w14:textId="77777777" w:rsidTr="0095129B">
        <w:tc>
          <w:tcPr>
            <w:tcW w:w="704" w:type="dxa"/>
          </w:tcPr>
          <w:p w14:paraId="5017A154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3" w:type="dxa"/>
          </w:tcPr>
          <w:p w14:paraId="3594EC88" w14:textId="0811350C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2065" w:type="dxa"/>
          </w:tcPr>
          <w:p w14:paraId="2D42EF28" w14:textId="5592DA41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7BDD8B86" w14:textId="0B6BCB4A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специальности могут преподавать различные дисциплины и одну дисциплину могут преподавать на разных специальностях</w:t>
            </w:r>
          </w:p>
        </w:tc>
        <w:tc>
          <w:tcPr>
            <w:tcW w:w="862" w:type="dxa"/>
          </w:tcPr>
          <w:p w14:paraId="7D3E8425" w14:textId="54AC7D28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43543627" w14:textId="77777777" w:rsidTr="0095129B">
        <w:tc>
          <w:tcPr>
            <w:tcW w:w="704" w:type="dxa"/>
          </w:tcPr>
          <w:p w14:paraId="2902863A" w14:textId="77777777" w:rsidR="006B3DC4" w:rsidRPr="006B3DC4" w:rsidRDefault="006B3DC4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33" w:type="dxa"/>
          </w:tcPr>
          <w:p w14:paraId="60E42E31" w14:textId="47790867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2CCD06D0" w14:textId="7DCBC09B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508B1A73" w14:textId="1DC5BDCD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кафедре могут преподавать много дисциплин и одну дисциплину могут преподавать на нескольких кафедрах</w:t>
            </w:r>
          </w:p>
        </w:tc>
        <w:tc>
          <w:tcPr>
            <w:tcW w:w="862" w:type="dxa"/>
          </w:tcPr>
          <w:p w14:paraId="03829329" w14:textId="614F9A31" w:rsidR="006B3DC4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651FAE0A" w14:textId="77777777" w:rsidTr="0095129B">
        <w:tc>
          <w:tcPr>
            <w:tcW w:w="704" w:type="dxa"/>
          </w:tcPr>
          <w:p w14:paraId="5AFCBA6F" w14:textId="26FF8543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33" w:type="dxa"/>
          </w:tcPr>
          <w:p w14:paraId="2C892997" w14:textId="37288193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2065" w:type="dxa"/>
          </w:tcPr>
          <w:p w14:paraId="250D4399" w14:textId="48174D49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85" w:type="dxa"/>
          </w:tcPr>
          <w:p w14:paraId="08E711D6" w14:textId="603616B4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одной кафедре работает много преподавателей и один преподаватель может работать на нескольких кафедрах</w:t>
            </w:r>
          </w:p>
        </w:tc>
        <w:tc>
          <w:tcPr>
            <w:tcW w:w="862" w:type="dxa"/>
          </w:tcPr>
          <w:p w14:paraId="23A3FCA3" w14:textId="1765FDCB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6E68EF8D" w14:textId="77777777" w:rsidTr="0095129B">
        <w:tc>
          <w:tcPr>
            <w:tcW w:w="704" w:type="dxa"/>
          </w:tcPr>
          <w:p w14:paraId="5D52CC29" w14:textId="4ABAE776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33" w:type="dxa"/>
          </w:tcPr>
          <w:p w14:paraId="4C6F28D2" w14:textId="3C0710F2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065" w:type="dxa"/>
          </w:tcPr>
          <w:p w14:paraId="5F7DD7A7" w14:textId="63073A77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3385" w:type="dxa"/>
          </w:tcPr>
          <w:p w14:paraId="79C719ED" w14:textId="7F4E81CA" w:rsid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вести несколько дисциплин и одну дисциплину могут вести несколько преподавателей</w:t>
            </w:r>
          </w:p>
        </w:tc>
        <w:tc>
          <w:tcPr>
            <w:tcW w:w="862" w:type="dxa"/>
          </w:tcPr>
          <w:p w14:paraId="663A8764" w14:textId="635A8BFF" w:rsidR="0095129B" w:rsidRPr="0095129B" w:rsidRDefault="0095129B" w:rsidP="00270AB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</w:tbl>
    <w:p w14:paraId="10AE6118" w14:textId="2363AB0E" w:rsidR="006B3DC4" w:rsidRDefault="006B3DC4" w:rsidP="00567A2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B069F0C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9E94E0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C4672A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503CF3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F047E4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1ABE8D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FAED84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FC977E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4290E8" w14:textId="6476C8A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01BDF2FF" w14:textId="77777777" w:rsidR="0095129B" w:rsidRDefault="0095129B" w:rsidP="009512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 «Аукцион картин»</w:t>
      </w:r>
    </w:p>
    <w:p w14:paraId="6F1FC486" w14:textId="417525A8" w:rsidR="0095129B" w:rsidRDefault="0095129B" w:rsidP="009512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аукционе продают картины. У аукциона есть только один организатор. У картины есть жанр, продавец и покупатель. </w:t>
      </w:r>
      <w:r w:rsidR="00005114">
        <w:rPr>
          <w:rFonts w:ascii="Times New Roman" w:hAnsi="Times New Roman" w:cs="Times New Roman"/>
          <w:bCs/>
          <w:sz w:val="28"/>
          <w:szCs w:val="28"/>
        </w:rPr>
        <w:t>К одному жанру может принадлежать много картин, но у одной картины может быть только один жанр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05114">
        <w:rPr>
          <w:rFonts w:ascii="Times New Roman" w:hAnsi="Times New Roman" w:cs="Times New Roman"/>
          <w:bCs/>
          <w:sz w:val="28"/>
          <w:szCs w:val="28"/>
        </w:rPr>
        <w:t>Продавец может продавать много картин, но у одной картины может быть только один продавец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05114">
        <w:rPr>
          <w:rFonts w:ascii="Times New Roman" w:hAnsi="Times New Roman" w:cs="Times New Roman"/>
          <w:bCs/>
          <w:sz w:val="28"/>
          <w:szCs w:val="28"/>
        </w:rPr>
        <w:t>Покупатель может купить много картин, но одну картину может купить только один покупатель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1461B32" w14:textId="755D7255" w:rsidR="0095129B" w:rsidRPr="00005114" w:rsidRDefault="0095129B" w:rsidP="00005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4"/>
        <w:tblW w:w="10065" w:type="dxa"/>
        <w:tblLayout w:type="fixed"/>
        <w:tblLook w:val="04A0" w:firstRow="1" w:lastRow="0" w:firstColumn="1" w:lastColumn="0" w:noHBand="0" w:noVBand="1"/>
      </w:tblPr>
      <w:tblGrid>
        <w:gridCol w:w="1129"/>
        <w:gridCol w:w="1702"/>
        <w:gridCol w:w="1844"/>
        <w:gridCol w:w="3971"/>
        <w:gridCol w:w="1419"/>
      </w:tblGrid>
      <w:tr w:rsidR="0095129B" w14:paraId="25ED387A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63C1B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8ECD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5B1C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F20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9580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</w:tr>
      <w:tr w:rsidR="005D33B5" w14:paraId="124D3C87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28F8" w14:textId="3817C349" w:rsidR="005D33B5" w:rsidRDefault="005D33B5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8EEF" w14:textId="06E62576" w:rsidR="005D33B5" w:rsidRDefault="005D33B5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1C52" w14:textId="14B65D4A" w:rsidR="005D33B5" w:rsidRDefault="005D33B5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Спонсор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6A26" w14:textId="6239C6B4" w:rsidR="005D33B5" w:rsidRDefault="005D33B5" w:rsidP="008A6C0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Один аукцион может спонсировать множество спонсоров и один спонсор может спонсировать множество аукционов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3774" w14:textId="38B0140E" w:rsidR="005D33B5" w:rsidRPr="005D33B5" w:rsidRDefault="005D33B5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N:M</w:t>
            </w:r>
          </w:p>
        </w:tc>
      </w:tr>
      <w:tr w:rsidR="0095129B" w14:paraId="468BA3D9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663B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AAF8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B52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507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аукционе продают картины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10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5129B" w14:paraId="3268984A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9D29" w14:textId="77777777" w:rsidR="0095129B" w:rsidRDefault="0095129B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C39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Аукцион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6A2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9BFA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 аукциона есть только один организатор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A8CC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</w:tr>
      <w:tr w:rsidR="0095129B" w14:paraId="49D048EE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8F43" w14:textId="4AA65818" w:rsidR="0095129B" w:rsidRDefault="00005114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D99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CD3E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CB27D" w14:textId="7B8FA450" w:rsidR="0095129B" w:rsidRDefault="00005114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 одному жанру может принадлежать много картин, но у одной картины может быть только один жанр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661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5129B" w14:paraId="75688951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86F3" w14:textId="7458A498" w:rsidR="0095129B" w:rsidRDefault="00005114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F53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1544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C1F2" w14:textId="13B2C8FA" w:rsidR="0095129B" w:rsidRDefault="00005114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Продавец может продавать много картин, но у одной картины может быть только один продавец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3E80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  <w:tr w:rsidR="0095129B" w14:paraId="5E2CBCA5" w14:textId="77777777" w:rsidTr="000051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CB499" w14:textId="6A36D3E1" w:rsidR="0095129B" w:rsidRDefault="00005114" w:rsidP="008A6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4CD7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A64D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BBC7" w14:textId="0BD5BFFE" w:rsidR="0095129B" w:rsidRDefault="00005114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Покупатель может купить много картин, но одну картину может купить только один покупатель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9909" w14:textId="77777777" w:rsidR="0095129B" w:rsidRDefault="0095129B" w:rsidP="008A6C0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1:М</w:t>
            </w:r>
          </w:p>
        </w:tc>
      </w:tr>
    </w:tbl>
    <w:p w14:paraId="11BB154E" w14:textId="77777777" w:rsidR="00AF77F3" w:rsidRDefault="00AF77F3" w:rsidP="009512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73D509" w14:textId="77777777" w:rsidR="001E6325" w:rsidRDefault="001E6325" w:rsidP="0095129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F8EBAD2" w14:textId="339B4F53" w:rsidR="0095129B" w:rsidRPr="0095129B" w:rsidRDefault="005D33B5" w:rsidP="0095129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377E4D" wp14:editId="683EE10A">
            <wp:extent cx="5924550" cy="3133725"/>
            <wp:effectExtent l="0" t="0" r="0" b="0"/>
            <wp:docPr id="3" name="Рисунок 3" descr="\\nas36d451\user-domain$\stud\232021\Downloads\ПР5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s36d451\user-domain$\stud\232021\Downloads\ПР5_3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29B" w:rsidRPr="0095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0B"/>
    <w:rsid w:val="00005114"/>
    <w:rsid w:val="001E6325"/>
    <w:rsid w:val="00241E26"/>
    <w:rsid w:val="002835DF"/>
    <w:rsid w:val="002C1E24"/>
    <w:rsid w:val="003759F0"/>
    <w:rsid w:val="004B46BE"/>
    <w:rsid w:val="00500929"/>
    <w:rsid w:val="00567A2A"/>
    <w:rsid w:val="005D33B5"/>
    <w:rsid w:val="006B3DC4"/>
    <w:rsid w:val="006D170B"/>
    <w:rsid w:val="007426AD"/>
    <w:rsid w:val="007D75A3"/>
    <w:rsid w:val="00941678"/>
    <w:rsid w:val="0095129B"/>
    <w:rsid w:val="009929AC"/>
    <w:rsid w:val="009C3C55"/>
    <w:rsid w:val="00AC55ED"/>
    <w:rsid w:val="00AF77F3"/>
    <w:rsid w:val="00D0235A"/>
    <w:rsid w:val="00D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E69C"/>
  <w15:chartTrackingRefBased/>
  <w15:docId w15:val="{46189032-AFD4-44A5-9543-BFF46AE3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5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8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B3DC4"/>
    <w:pPr>
      <w:spacing w:line="259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B46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1C48B3BB</Template>
  <TotalTime>226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8</cp:revision>
  <dcterms:created xsi:type="dcterms:W3CDTF">2022-02-10T09:23:00Z</dcterms:created>
  <dcterms:modified xsi:type="dcterms:W3CDTF">2022-02-24T09:50:00Z</dcterms:modified>
</cp:coreProperties>
</file>